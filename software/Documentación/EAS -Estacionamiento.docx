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E62" w:rsidRDefault="00F57DD3">
      <w:pPr>
        <w:pStyle w:val="DocumentoTtulo"/>
        <w:rPr>
          <w:lang w:val="es-ES"/>
        </w:rPr>
      </w:pPr>
      <w:r>
        <w:t>EAS</w:t>
      </w:r>
    </w:p>
    <w:p w:rsidR="00740E62" w:rsidRDefault="00F57DD3">
      <w:pPr>
        <w:pStyle w:val="DocumentoSubtitulo"/>
      </w:pPr>
      <w:r>
        <w:t>MAM</w:t>
      </w:r>
    </w:p>
    <w:p w:rsidR="00F57DD3" w:rsidRDefault="00F57DD3">
      <w:pPr>
        <w:pStyle w:val="DocumentoSubtitulo"/>
      </w:pPr>
    </w:p>
    <w:p w:rsidR="00F57DD3" w:rsidRDefault="00F57DD3">
      <w:pPr>
        <w:pStyle w:val="DocumentoSubtitulo"/>
      </w:pPr>
    </w:p>
    <w:p w:rsidR="00F57DD3" w:rsidRDefault="00F57DD3">
      <w:pPr>
        <w:pStyle w:val="DocumentoSubtitulo"/>
      </w:pPr>
    </w:p>
    <w:p w:rsidR="00F57DD3" w:rsidRDefault="00F57DD3">
      <w:pPr>
        <w:pStyle w:val="DocumentoSubtitulo"/>
      </w:pPr>
    </w:p>
    <w:p w:rsidR="00F57DD3" w:rsidRDefault="00F57DD3">
      <w:pPr>
        <w:pStyle w:val="DocumentoSubtitulo"/>
      </w:pPr>
    </w:p>
    <w:p w:rsidR="00F57DD3" w:rsidRDefault="00F57DD3">
      <w:pPr>
        <w:pStyle w:val="DocumentoSubtitulo"/>
      </w:pPr>
    </w:p>
    <w:p w:rsidR="00F57DD3" w:rsidRDefault="00F57DD3">
      <w:pPr>
        <w:pStyle w:val="DocumentoSubtitulo"/>
      </w:pPr>
    </w:p>
    <w:p w:rsidR="00F57DD3" w:rsidRDefault="00F57DD3">
      <w:pPr>
        <w:pStyle w:val="DocumentoSubtitulo"/>
      </w:pPr>
    </w:p>
    <w:p w:rsidR="00F57DD3" w:rsidRDefault="00F57DD3">
      <w:pPr>
        <w:pStyle w:val="DocumentoSubtitulo"/>
      </w:pPr>
    </w:p>
    <w:p w:rsidR="00F57DD3" w:rsidRDefault="00F57DD3">
      <w:pPr>
        <w:pStyle w:val="DocumentoSubtitulo"/>
      </w:pPr>
    </w:p>
    <w:p w:rsidR="00F57DD3" w:rsidRDefault="00F57DD3">
      <w:pPr>
        <w:pStyle w:val="DocumentoSubtitulo"/>
        <w:rPr>
          <w:lang w:val="es-ES"/>
        </w:rPr>
      </w:pPr>
    </w:p>
    <w:p w:rsidR="00740E62" w:rsidRDefault="00740E62">
      <w:pPr>
        <w:rPr>
          <w:lang w:val="es-ES"/>
        </w:rPr>
      </w:pPr>
    </w:p>
    <w:p w:rsidR="00740E62" w:rsidRDefault="00F57DD3">
      <w:pPr>
        <w:pStyle w:val="DocumentoNombre"/>
        <w:rPr>
          <w:lang w:val="es-ES"/>
        </w:rPr>
      </w:pPr>
      <w:r>
        <w:t xml:space="preserve"> </w:t>
      </w:r>
    </w:p>
    <w:p w:rsidR="00740E62" w:rsidRDefault="003558A0">
      <w:pPr>
        <w:pStyle w:val="DocumentoFecha"/>
      </w:pPr>
      <w:r>
        <w:t>12/01/2016</w:t>
      </w:r>
    </w:p>
    <w:p w:rsidR="00740E62" w:rsidRDefault="00740E62">
      <w:pPr>
        <w:rPr>
          <w:lang w:val="es-ES"/>
        </w:rPr>
      </w:pPr>
    </w:p>
    <w:p w:rsidR="00740E62" w:rsidRDefault="00740E62" w:rsidP="00E408B9">
      <w:pPr>
        <w:rPr>
          <w:lang w:val="es-ES"/>
        </w:rPr>
      </w:pPr>
      <w:r>
        <w:rPr>
          <w:lang w:val="es-ES"/>
        </w:rPr>
        <w:br w:type="column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90"/>
        <w:gridCol w:w="5580"/>
      </w:tblGrid>
      <w:tr w:rsidR="00740E62">
        <w:trPr>
          <w:jc w:val="center"/>
        </w:trPr>
        <w:tc>
          <w:tcPr>
            <w:tcW w:w="2590" w:type="dxa"/>
          </w:tcPr>
          <w:p w:rsidR="00740E62" w:rsidRDefault="00740E62">
            <w:pPr>
              <w:pStyle w:val="CeldaTtuloIzquierda"/>
              <w:rPr>
                <w:lang w:val="pt-BR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5580" w:type="dxa"/>
          </w:tcPr>
          <w:p w:rsidR="00740E62" w:rsidRDefault="00741B98" w:rsidP="00F57DD3">
            <w:pPr>
              <w:pStyle w:val="Celda"/>
              <w:rPr>
                <w:lang w:val="pt-BR"/>
              </w:rPr>
            </w:pPr>
            <w:r>
              <w:rPr>
                <w:lang w:val="pt-BR"/>
              </w:rPr>
              <w:t xml:space="preserve">Arzola Lucas </w:t>
            </w:r>
          </w:p>
        </w:tc>
      </w:tr>
      <w:tr w:rsidR="00740E62" w:rsidTr="00741B98">
        <w:trPr>
          <w:jc w:val="center"/>
        </w:trPr>
        <w:tc>
          <w:tcPr>
            <w:tcW w:w="2590" w:type="dxa"/>
          </w:tcPr>
          <w:p w:rsidR="00740E62" w:rsidRDefault="00740E62">
            <w:pPr>
              <w:pStyle w:val="CeldaTtuloIzquierda"/>
              <w:rPr>
                <w:lang w:val="es-ES"/>
              </w:rPr>
            </w:pPr>
            <w:r>
              <w:rPr>
                <w:lang w:val="es-ES"/>
              </w:rPr>
              <w:t>Revisor</w:t>
            </w:r>
          </w:p>
        </w:tc>
        <w:tc>
          <w:tcPr>
            <w:tcW w:w="5580" w:type="dxa"/>
            <w:shd w:val="clear" w:color="auto" w:fill="FFFF00"/>
          </w:tcPr>
          <w:p w:rsidR="00740E62" w:rsidRDefault="00740E62" w:rsidP="00F57DD3">
            <w:pPr>
              <w:pStyle w:val="Celda"/>
              <w:rPr>
                <w:lang w:val="pt-BR"/>
              </w:rPr>
            </w:pPr>
          </w:p>
        </w:tc>
      </w:tr>
      <w:tr w:rsidR="00740E62">
        <w:trPr>
          <w:jc w:val="center"/>
        </w:trPr>
        <w:tc>
          <w:tcPr>
            <w:tcW w:w="2590" w:type="dxa"/>
          </w:tcPr>
          <w:p w:rsidR="00740E62" w:rsidRDefault="00740E62">
            <w:pPr>
              <w:pStyle w:val="CeldaTtuloIzquierda"/>
              <w:rPr>
                <w:lang w:val="es-ES"/>
              </w:rPr>
            </w:pPr>
            <w:r>
              <w:rPr>
                <w:lang w:val="es-ES"/>
              </w:rPr>
              <w:t>Dirección</w:t>
            </w:r>
          </w:p>
        </w:tc>
        <w:tc>
          <w:tcPr>
            <w:tcW w:w="5580" w:type="dxa"/>
          </w:tcPr>
          <w:p w:rsidR="00740E62" w:rsidRDefault="00741B98">
            <w:pPr>
              <w:pStyle w:val="Celda"/>
              <w:rPr>
                <w:lang w:val="es-ES"/>
              </w:rPr>
            </w:pPr>
            <w:r>
              <w:rPr>
                <w:lang w:val="es-ES"/>
              </w:rPr>
              <w:t>Florencio Varela 1903</w:t>
            </w:r>
          </w:p>
        </w:tc>
      </w:tr>
      <w:tr w:rsidR="00740E62">
        <w:trPr>
          <w:jc w:val="center"/>
        </w:trPr>
        <w:tc>
          <w:tcPr>
            <w:tcW w:w="2590" w:type="dxa"/>
          </w:tcPr>
          <w:p w:rsidR="00740E62" w:rsidRDefault="00740E62">
            <w:pPr>
              <w:pStyle w:val="CeldaTtuloIzquierda"/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5580" w:type="dxa"/>
          </w:tcPr>
          <w:p w:rsidR="00740E62" w:rsidRDefault="00741B98">
            <w:pPr>
              <w:pStyle w:val="Celda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</w:tr>
      <w:tr w:rsidR="00740E62">
        <w:trPr>
          <w:jc w:val="center"/>
        </w:trPr>
        <w:tc>
          <w:tcPr>
            <w:tcW w:w="2590" w:type="dxa"/>
          </w:tcPr>
          <w:p w:rsidR="00740E62" w:rsidRDefault="00740E62">
            <w:pPr>
              <w:pStyle w:val="CeldaTtuloIzquierda"/>
              <w:rPr>
                <w:lang w:val="es-ES"/>
              </w:rPr>
            </w:pPr>
            <w:r>
              <w:rPr>
                <w:lang w:val="es-ES"/>
              </w:rPr>
              <w:t>Fecha de creación</w:t>
            </w:r>
          </w:p>
        </w:tc>
        <w:tc>
          <w:tcPr>
            <w:tcW w:w="5580" w:type="dxa"/>
          </w:tcPr>
          <w:p w:rsidR="00740E62" w:rsidRDefault="00741B98">
            <w:pPr>
              <w:pStyle w:val="Celda"/>
              <w:rPr>
                <w:lang w:val="es-ES"/>
              </w:rPr>
            </w:pPr>
            <w:r>
              <w:t>29/08/2019</w:t>
            </w:r>
          </w:p>
        </w:tc>
      </w:tr>
      <w:tr w:rsidR="00740E62">
        <w:trPr>
          <w:jc w:val="center"/>
        </w:trPr>
        <w:tc>
          <w:tcPr>
            <w:tcW w:w="2590" w:type="dxa"/>
          </w:tcPr>
          <w:p w:rsidR="00740E62" w:rsidRDefault="00740E62">
            <w:pPr>
              <w:pStyle w:val="CeldaTtuloIzquierda"/>
              <w:rPr>
                <w:lang w:val="es-ES"/>
              </w:rPr>
            </w:pPr>
            <w:r>
              <w:rPr>
                <w:lang w:val="es-ES"/>
              </w:rPr>
              <w:t>Fecha de modificación</w:t>
            </w:r>
          </w:p>
        </w:tc>
        <w:tc>
          <w:tcPr>
            <w:tcW w:w="5580" w:type="dxa"/>
          </w:tcPr>
          <w:p w:rsidR="00740E62" w:rsidRDefault="00740E62">
            <w:pPr>
              <w:pStyle w:val="Celda"/>
            </w:pPr>
          </w:p>
        </w:tc>
      </w:tr>
      <w:tr w:rsidR="00740E62">
        <w:trPr>
          <w:jc w:val="center"/>
        </w:trPr>
        <w:tc>
          <w:tcPr>
            <w:tcW w:w="2590" w:type="dxa"/>
          </w:tcPr>
          <w:p w:rsidR="00740E62" w:rsidRDefault="00740E62">
            <w:pPr>
              <w:pStyle w:val="CeldaTtuloIzquierda"/>
            </w:pPr>
            <w:r>
              <w:t>Lugar</w:t>
            </w:r>
          </w:p>
        </w:tc>
        <w:tc>
          <w:tcPr>
            <w:tcW w:w="5580" w:type="dxa"/>
          </w:tcPr>
          <w:p w:rsidR="00740E62" w:rsidRDefault="005E7EE4" w:rsidP="005E7EE4">
            <w:pPr>
              <w:pStyle w:val="Celda"/>
            </w:pPr>
            <w:r>
              <w:t>Departamento de ingeniería e investigaciones Tecnológicas</w:t>
            </w:r>
          </w:p>
        </w:tc>
      </w:tr>
    </w:tbl>
    <w:p w:rsidR="00740E62" w:rsidRDefault="00740E62">
      <w:pPr>
        <w:pStyle w:val="IFSIndexTitle"/>
        <w:rPr>
          <w:lang w:val="es-ES"/>
        </w:rPr>
      </w:pPr>
      <w:r>
        <w:br w:type="column"/>
      </w:r>
      <w:r>
        <w:lastRenderedPageBreak/>
        <w:t>Índice</w:t>
      </w:r>
    </w:p>
    <w:p w:rsidR="00A62CD8" w:rsidRDefault="00740E62">
      <w:pPr>
        <w:pStyle w:val="TDC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r>
        <w:fldChar w:fldCharType="begin"/>
      </w:r>
      <w:r>
        <w:rPr>
          <w:lang w:val="es-ES"/>
        </w:rPr>
        <w:instrText xml:space="preserve"> TOC \o "1-2" \h \z </w:instrText>
      </w:r>
      <w:r>
        <w:fldChar w:fldCharType="separate"/>
      </w:r>
      <w:hyperlink w:anchor="_Toc449345660" w:history="1">
        <w:r w:rsidR="00A62CD8" w:rsidRPr="006E2D37">
          <w:rPr>
            <w:rStyle w:val="Hipervnculo"/>
            <w:noProof/>
          </w:rPr>
          <w:t>1</w:t>
        </w:r>
        <w:r w:rsidR="00A62CD8">
          <w:rPr>
            <w:rFonts w:asciiTheme="minorHAnsi" w:eastAsiaTheme="minorEastAsia" w:hAnsiTheme="minorHAnsi" w:cstheme="minorBidi"/>
            <w:noProof/>
            <w:sz w:val="22"/>
            <w:szCs w:val="22"/>
            <w:lang w:eastAsia="es-AR"/>
          </w:rPr>
          <w:tab/>
        </w:r>
        <w:r w:rsidR="00A62CD8" w:rsidRPr="006E2D37">
          <w:rPr>
            <w:rStyle w:val="Hipervnculo"/>
            <w:noProof/>
          </w:rPr>
          <w:t>Introducción</w:t>
        </w:r>
        <w:r w:rsidR="00A62CD8">
          <w:rPr>
            <w:noProof/>
            <w:webHidden/>
          </w:rPr>
          <w:tab/>
        </w:r>
        <w:r w:rsidR="00A62CD8">
          <w:rPr>
            <w:noProof/>
            <w:webHidden/>
          </w:rPr>
          <w:fldChar w:fldCharType="begin"/>
        </w:r>
        <w:r w:rsidR="00A62CD8">
          <w:rPr>
            <w:noProof/>
            <w:webHidden/>
          </w:rPr>
          <w:instrText xml:space="preserve"> PAGEREF _Toc449345660 \h </w:instrText>
        </w:r>
        <w:r w:rsidR="00A62CD8">
          <w:rPr>
            <w:noProof/>
            <w:webHidden/>
          </w:rPr>
        </w:r>
        <w:r w:rsidR="00A62CD8">
          <w:rPr>
            <w:noProof/>
            <w:webHidden/>
          </w:rPr>
          <w:fldChar w:fldCharType="separate"/>
        </w:r>
        <w:r w:rsidR="00A62CD8">
          <w:rPr>
            <w:noProof/>
            <w:webHidden/>
          </w:rPr>
          <w:t>4</w:t>
        </w:r>
        <w:r w:rsidR="00A62CD8">
          <w:rPr>
            <w:noProof/>
            <w:webHidden/>
          </w:rPr>
          <w:fldChar w:fldCharType="end"/>
        </w:r>
      </w:hyperlink>
    </w:p>
    <w:p w:rsidR="00A62CD8" w:rsidRDefault="008E689D">
      <w:pPr>
        <w:pStyle w:val="TD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hyperlink w:anchor="_Toc449345661" w:history="1">
        <w:r w:rsidR="00A62CD8" w:rsidRPr="006E2D37">
          <w:rPr>
            <w:rStyle w:val="Hipervnculo"/>
            <w:noProof/>
          </w:rPr>
          <w:t>1.1.</w:t>
        </w:r>
        <w:r w:rsidR="00A62CD8">
          <w:rPr>
            <w:rFonts w:asciiTheme="minorHAnsi" w:eastAsiaTheme="minorEastAsia" w:hAnsiTheme="minorHAnsi" w:cstheme="minorBidi"/>
            <w:noProof/>
            <w:sz w:val="22"/>
            <w:szCs w:val="22"/>
            <w:lang w:eastAsia="es-AR"/>
          </w:rPr>
          <w:tab/>
        </w:r>
        <w:r w:rsidR="00A62CD8" w:rsidRPr="006E2D37">
          <w:rPr>
            <w:rStyle w:val="Hipervnculo"/>
            <w:noProof/>
          </w:rPr>
          <w:t>Objetivo</w:t>
        </w:r>
        <w:r w:rsidR="00A62CD8">
          <w:rPr>
            <w:noProof/>
            <w:webHidden/>
          </w:rPr>
          <w:tab/>
        </w:r>
        <w:r w:rsidR="00A62CD8">
          <w:rPr>
            <w:noProof/>
            <w:webHidden/>
          </w:rPr>
          <w:fldChar w:fldCharType="begin"/>
        </w:r>
        <w:r w:rsidR="00A62CD8">
          <w:rPr>
            <w:noProof/>
            <w:webHidden/>
          </w:rPr>
          <w:instrText xml:space="preserve"> PAGEREF _Toc449345661 \h </w:instrText>
        </w:r>
        <w:r w:rsidR="00A62CD8">
          <w:rPr>
            <w:noProof/>
            <w:webHidden/>
          </w:rPr>
        </w:r>
        <w:r w:rsidR="00A62CD8">
          <w:rPr>
            <w:noProof/>
            <w:webHidden/>
          </w:rPr>
          <w:fldChar w:fldCharType="separate"/>
        </w:r>
        <w:r w:rsidR="00A62CD8">
          <w:rPr>
            <w:noProof/>
            <w:webHidden/>
          </w:rPr>
          <w:t>4</w:t>
        </w:r>
        <w:r w:rsidR="00A62CD8">
          <w:rPr>
            <w:noProof/>
            <w:webHidden/>
          </w:rPr>
          <w:fldChar w:fldCharType="end"/>
        </w:r>
      </w:hyperlink>
    </w:p>
    <w:p w:rsidR="00A62CD8" w:rsidRDefault="008E689D">
      <w:pPr>
        <w:pStyle w:val="TD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hyperlink w:anchor="_Toc449345662" w:history="1">
        <w:r w:rsidR="00A62CD8" w:rsidRPr="006E2D37">
          <w:rPr>
            <w:rStyle w:val="Hipervnculo"/>
            <w:noProof/>
          </w:rPr>
          <w:t>1.2.</w:t>
        </w:r>
        <w:r w:rsidR="00A62CD8">
          <w:rPr>
            <w:rFonts w:asciiTheme="minorHAnsi" w:eastAsiaTheme="minorEastAsia" w:hAnsiTheme="minorHAnsi" w:cstheme="minorBidi"/>
            <w:noProof/>
            <w:sz w:val="22"/>
            <w:szCs w:val="22"/>
            <w:lang w:eastAsia="es-AR"/>
          </w:rPr>
          <w:tab/>
        </w:r>
        <w:r w:rsidR="00A62CD8" w:rsidRPr="006E2D37">
          <w:rPr>
            <w:rStyle w:val="Hipervnculo"/>
            <w:noProof/>
          </w:rPr>
          <w:t>Destinatarios</w:t>
        </w:r>
        <w:r w:rsidR="00A62CD8">
          <w:rPr>
            <w:noProof/>
            <w:webHidden/>
          </w:rPr>
          <w:tab/>
        </w:r>
        <w:r w:rsidR="00A62CD8">
          <w:rPr>
            <w:noProof/>
            <w:webHidden/>
          </w:rPr>
          <w:fldChar w:fldCharType="begin"/>
        </w:r>
        <w:r w:rsidR="00A62CD8">
          <w:rPr>
            <w:noProof/>
            <w:webHidden/>
          </w:rPr>
          <w:instrText xml:space="preserve"> PAGEREF _Toc449345662 \h </w:instrText>
        </w:r>
        <w:r w:rsidR="00A62CD8">
          <w:rPr>
            <w:noProof/>
            <w:webHidden/>
          </w:rPr>
        </w:r>
        <w:r w:rsidR="00A62CD8">
          <w:rPr>
            <w:noProof/>
            <w:webHidden/>
          </w:rPr>
          <w:fldChar w:fldCharType="separate"/>
        </w:r>
        <w:r w:rsidR="00A62CD8">
          <w:rPr>
            <w:noProof/>
            <w:webHidden/>
          </w:rPr>
          <w:t>4</w:t>
        </w:r>
        <w:r w:rsidR="00A62CD8">
          <w:rPr>
            <w:noProof/>
            <w:webHidden/>
          </w:rPr>
          <w:fldChar w:fldCharType="end"/>
        </w:r>
      </w:hyperlink>
    </w:p>
    <w:p w:rsidR="00A62CD8" w:rsidRDefault="008E689D">
      <w:pPr>
        <w:pStyle w:val="TD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hyperlink w:anchor="_Toc449345663" w:history="1">
        <w:r w:rsidR="00A62CD8" w:rsidRPr="006E2D37">
          <w:rPr>
            <w:rStyle w:val="Hipervnculo"/>
            <w:noProof/>
          </w:rPr>
          <w:t>1.3.</w:t>
        </w:r>
        <w:r w:rsidR="00A62CD8">
          <w:rPr>
            <w:rFonts w:asciiTheme="minorHAnsi" w:eastAsiaTheme="minorEastAsia" w:hAnsiTheme="minorHAnsi" w:cstheme="minorBidi"/>
            <w:noProof/>
            <w:sz w:val="22"/>
            <w:szCs w:val="22"/>
            <w:lang w:eastAsia="es-AR"/>
          </w:rPr>
          <w:tab/>
        </w:r>
        <w:r w:rsidR="00A62CD8" w:rsidRPr="006E2D37">
          <w:rPr>
            <w:rStyle w:val="Hipervnculo"/>
            <w:noProof/>
          </w:rPr>
          <w:t>Participantes</w:t>
        </w:r>
        <w:r w:rsidR="00A62CD8">
          <w:rPr>
            <w:noProof/>
            <w:webHidden/>
          </w:rPr>
          <w:tab/>
        </w:r>
        <w:r w:rsidR="00A62CD8">
          <w:rPr>
            <w:noProof/>
            <w:webHidden/>
          </w:rPr>
          <w:fldChar w:fldCharType="begin"/>
        </w:r>
        <w:r w:rsidR="00A62CD8">
          <w:rPr>
            <w:noProof/>
            <w:webHidden/>
          </w:rPr>
          <w:instrText xml:space="preserve"> PAGEREF _Toc449345663 \h </w:instrText>
        </w:r>
        <w:r w:rsidR="00A62CD8">
          <w:rPr>
            <w:noProof/>
            <w:webHidden/>
          </w:rPr>
        </w:r>
        <w:r w:rsidR="00A62CD8">
          <w:rPr>
            <w:noProof/>
            <w:webHidden/>
          </w:rPr>
          <w:fldChar w:fldCharType="separate"/>
        </w:r>
        <w:r w:rsidR="00A62CD8">
          <w:rPr>
            <w:noProof/>
            <w:webHidden/>
          </w:rPr>
          <w:t>4</w:t>
        </w:r>
        <w:r w:rsidR="00A62CD8">
          <w:rPr>
            <w:noProof/>
            <w:webHidden/>
          </w:rPr>
          <w:fldChar w:fldCharType="end"/>
        </w:r>
      </w:hyperlink>
    </w:p>
    <w:p w:rsidR="00A62CD8" w:rsidRDefault="008E689D">
      <w:pPr>
        <w:pStyle w:val="TD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hyperlink w:anchor="_Toc449345664" w:history="1">
        <w:r w:rsidR="00A62CD8" w:rsidRPr="006E2D37">
          <w:rPr>
            <w:rStyle w:val="Hipervnculo"/>
            <w:noProof/>
          </w:rPr>
          <w:t>1.4.</w:t>
        </w:r>
        <w:r w:rsidR="00A62CD8">
          <w:rPr>
            <w:rFonts w:asciiTheme="minorHAnsi" w:eastAsiaTheme="minorEastAsia" w:hAnsiTheme="minorHAnsi" w:cstheme="minorBidi"/>
            <w:noProof/>
            <w:sz w:val="22"/>
            <w:szCs w:val="22"/>
            <w:lang w:eastAsia="es-AR"/>
          </w:rPr>
          <w:tab/>
        </w:r>
        <w:r w:rsidR="00A62CD8" w:rsidRPr="006E2D37">
          <w:rPr>
            <w:rStyle w:val="Hipervnculo"/>
            <w:noProof/>
          </w:rPr>
          <w:t>Documentos relacionados</w:t>
        </w:r>
        <w:r w:rsidR="00A62CD8">
          <w:rPr>
            <w:noProof/>
            <w:webHidden/>
          </w:rPr>
          <w:tab/>
        </w:r>
        <w:r w:rsidR="00A62CD8">
          <w:rPr>
            <w:noProof/>
            <w:webHidden/>
          </w:rPr>
          <w:fldChar w:fldCharType="begin"/>
        </w:r>
        <w:r w:rsidR="00A62CD8">
          <w:rPr>
            <w:noProof/>
            <w:webHidden/>
          </w:rPr>
          <w:instrText xml:space="preserve"> PAGEREF _Toc449345664 \h </w:instrText>
        </w:r>
        <w:r w:rsidR="00A62CD8">
          <w:rPr>
            <w:noProof/>
            <w:webHidden/>
          </w:rPr>
        </w:r>
        <w:r w:rsidR="00A62CD8">
          <w:rPr>
            <w:noProof/>
            <w:webHidden/>
          </w:rPr>
          <w:fldChar w:fldCharType="separate"/>
        </w:r>
        <w:r w:rsidR="00A62CD8">
          <w:rPr>
            <w:noProof/>
            <w:webHidden/>
          </w:rPr>
          <w:t>4</w:t>
        </w:r>
        <w:r w:rsidR="00A62CD8">
          <w:rPr>
            <w:noProof/>
            <w:webHidden/>
          </w:rPr>
          <w:fldChar w:fldCharType="end"/>
        </w:r>
      </w:hyperlink>
    </w:p>
    <w:p w:rsidR="00A62CD8" w:rsidRDefault="008E689D">
      <w:pPr>
        <w:pStyle w:val="TDC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hyperlink w:anchor="_Toc449345665" w:history="1">
        <w:r w:rsidR="00A62CD8" w:rsidRPr="006E2D37">
          <w:rPr>
            <w:rStyle w:val="Hipervnculo"/>
            <w:noProof/>
          </w:rPr>
          <w:t>2</w:t>
        </w:r>
        <w:r w:rsidR="00A62CD8">
          <w:rPr>
            <w:rFonts w:asciiTheme="minorHAnsi" w:eastAsiaTheme="minorEastAsia" w:hAnsiTheme="minorHAnsi" w:cstheme="minorBidi"/>
            <w:noProof/>
            <w:sz w:val="22"/>
            <w:szCs w:val="22"/>
            <w:lang w:eastAsia="es-AR"/>
          </w:rPr>
          <w:tab/>
        </w:r>
        <w:r w:rsidR="00A62CD8" w:rsidRPr="006E2D37">
          <w:rPr>
            <w:rStyle w:val="Hipervnculo"/>
            <w:noProof/>
          </w:rPr>
          <w:t>Modelo de Negocio (Opcional)</w:t>
        </w:r>
        <w:r w:rsidR="00A62CD8">
          <w:rPr>
            <w:noProof/>
            <w:webHidden/>
          </w:rPr>
          <w:tab/>
        </w:r>
        <w:r w:rsidR="00A62CD8">
          <w:rPr>
            <w:noProof/>
            <w:webHidden/>
          </w:rPr>
          <w:fldChar w:fldCharType="begin"/>
        </w:r>
        <w:r w:rsidR="00A62CD8">
          <w:rPr>
            <w:noProof/>
            <w:webHidden/>
          </w:rPr>
          <w:instrText xml:space="preserve"> PAGEREF _Toc449345665 \h </w:instrText>
        </w:r>
        <w:r w:rsidR="00A62CD8">
          <w:rPr>
            <w:noProof/>
            <w:webHidden/>
          </w:rPr>
        </w:r>
        <w:r w:rsidR="00A62CD8">
          <w:rPr>
            <w:noProof/>
            <w:webHidden/>
          </w:rPr>
          <w:fldChar w:fldCharType="separate"/>
        </w:r>
        <w:r w:rsidR="00A62CD8">
          <w:rPr>
            <w:noProof/>
            <w:webHidden/>
          </w:rPr>
          <w:t>5</w:t>
        </w:r>
        <w:r w:rsidR="00A62CD8">
          <w:rPr>
            <w:noProof/>
            <w:webHidden/>
          </w:rPr>
          <w:fldChar w:fldCharType="end"/>
        </w:r>
      </w:hyperlink>
    </w:p>
    <w:p w:rsidR="00A62CD8" w:rsidRDefault="008E689D">
      <w:pPr>
        <w:pStyle w:val="TDC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hyperlink w:anchor="_Toc449345666" w:history="1">
        <w:r w:rsidR="00A62CD8" w:rsidRPr="006E2D37">
          <w:rPr>
            <w:rStyle w:val="Hipervnculo"/>
            <w:noProof/>
          </w:rPr>
          <w:t>3</w:t>
        </w:r>
        <w:r w:rsidR="00A62CD8">
          <w:rPr>
            <w:rFonts w:asciiTheme="minorHAnsi" w:eastAsiaTheme="minorEastAsia" w:hAnsiTheme="minorHAnsi" w:cstheme="minorBidi"/>
            <w:noProof/>
            <w:sz w:val="22"/>
            <w:szCs w:val="22"/>
            <w:lang w:eastAsia="es-AR"/>
          </w:rPr>
          <w:tab/>
        </w:r>
        <w:r w:rsidR="00A62CD8" w:rsidRPr="006E2D37">
          <w:rPr>
            <w:rStyle w:val="Hipervnculo"/>
            <w:noProof/>
          </w:rPr>
          <w:t>Visión General   (Opcional)</w:t>
        </w:r>
        <w:r w:rsidR="00A62CD8">
          <w:rPr>
            <w:noProof/>
            <w:webHidden/>
          </w:rPr>
          <w:tab/>
        </w:r>
        <w:r w:rsidR="00A62CD8">
          <w:rPr>
            <w:noProof/>
            <w:webHidden/>
          </w:rPr>
          <w:fldChar w:fldCharType="begin"/>
        </w:r>
        <w:r w:rsidR="00A62CD8">
          <w:rPr>
            <w:noProof/>
            <w:webHidden/>
          </w:rPr>
          <w:instrText xml:space="preserve"> PAGEREF _Toc449345666 \h </w:instrText>
        </w:r>
        <w:r w:rsidR="00A62CD8">
          <w:rPr>
            <w:noProof/>
            <w:webHidden/>
          </w:rPr>
        </w:r>
        <w:r w:rsidR="00A62CD8">
          <w:rPr>
            <w:noProof/>
            <w:webHidden/>
          </w:rPr>
          <w:fldChar w:fldCharType="separate"/>
        </w:r>
        <w:r w:rsidR="00A62CD8">
          <w:rPr>
            <w:noProof/>
            <w:webHidden/>
          </w:rPr>
          <w:t>6</w:t>
        </w:r>
        <w:r w:rsidR="00A62CD8">
          <w:rPr>
            <w:noProof/>
            <w:webHidden/>
          </w:rPr>
          <w:fldChar w:fldCharType="end"/>
        </w:r>
      </w:hyperlink>
    </w:p>
    <w:p w:rsidR="00A62CD8" w:rsidRDefault="008E689D">
      <w:pPr>
        <w:pStyle w:val="TD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hyperlink w:anchor="_Toc449345667" w:history="1">
        <w:r w:rsidR="00A62CD8" w:rsidRPr="006E2D37">
          <w:rPr>
            <w:rStyle w:val="Hipervnculo"/>
            <w:noProof/>
          </w:rPr>
          <w:t>3.1.</w:t>
        </w:r>
        <w:r w:rsidR="00A62CD8">
          <w:rPr>
            <w:rFonts w:asciiTheme="minorHAnsi" w:eastAsiaTheme="minorEastAsia" w:hAnsiTheme="minorHAnsi" w:cstheme="minorBidi"/>
            <w:noProof/>
            <w:sz w:val="22"/>
            <w:szCs w:val="22"/>
            <w:lang w:eastAsia="es-AR"/>
          </w:rPr>
          <w:tab/>
        </w:r>
        <w:r w:rsidR="00A62CD8" w:rsidRPr="006E2D37">
          <w:rPr>
            <w:rStyle w:val="Hipervnculo"/>
            <w:noProof/>
          </w:rPr>
          <w:t>Reglas de Negocio (opcional)</w:t>
        </w:r>
        <w:r w:rsidR="00A62CD8">
          <w:rPr>
            <w:noProof/>
            <w:webHidden/>
          </w:rPr>
          <w:tab/>
        </w:r>
        <w:r w:rsidR="00A62CD8">
          <w:rPr>
            <w:noProof/>
            <w:webHidden/>
          </w:rPr>
          <w:fldChar w:fldCharType="begin"/>
        </w:r>
        <w:r w:rsidR="00A62CD8">
          <w:rPr>
            <w:noProof/>
            <w:webHidden/>
          </w:rPr>
          <w:instrText xml:space="preserve"> PAGEREF _Toc449345667 \h </w:instrText>
        </w:r>
        <w:r w:rsidR="00A62CD8">
          <w:rPr>
            <w:noProof/>
            <w:webHidden/>
          </w:rPr>
        </w:r>
        <w:r w:rsidR="00A62CD8">
          <w:rPr>
            <w:noProof/>
            <w:webHidden/>
          </w:rPr>
          <w:fldChar w:fldCharType="separate"/>
        </w:r>
        <w:r w:rsidR="00A62CD8">
          <w:rPr>
            <w:noProof/>
            <w:webHidden/>
          </w:rPr>
          <w:t>6</w:t>
        </w:r>
        <w:r w:rsidR="00A62CD8">
          <w:rPr>
            <w:noProof/>
            <w:webHidden/>
          </w:rPr>
          <w:fldChar w:fldCharType="end"/>
        </w:r>
      </w:hyperlink>
    </w:p>
    <w:p w:rsidR="00A62CD8" w:rsidRDefault="008E689D">
      <w:pPr>
        <w:pStyle w:val="TDC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hyperlink w:anchor="_Toc449345668" w:history="1">
        <w:r w:rsidR="00A62CD8" w:rsidRPr="006E2D37">
          <w:rPr>
            <w:rStyle w:val="Hipervnculo"/>
            <w:noProof/>
          </w:rPr>
          <w:t>4</w:t>
        </w:r>
        <w:r w:rsidR="00A62CD8">
          <w:rPr>
            <w:rFonts w:asciiTheme="minorHAnsi" w:eastAsiaTheme="minorEastAsia" w:hAnsiTheme="minorHAnsi" w:cstheme="minorBidi"/>
            <w:noProof/>
            <w:sz w:val="22"/>
            <w:szCs w:val="22"/>
            <w:lang w:eastAsia="es-AR"/>
          </w:rPr>
          <w:tab/>
        </w:r>
        <w:r w:rsidR="00A62CD8" w:rsidRPr="006E2D37">
          <w:rPr>
            <w:rStyle w:val="Hipervnculo"/>
            <w:noProof/>
          </w:rPr>
          <w:t>Actores</w:t>
        </w:r>
        <w:r w:rsidR="00A62CD8">
          <w:rPr>
            <w:noProof/>
            <w:webHidden/>
          </w:rPr>
          <w:tab/>
        </w:r>
        <w:r w:rsidR="00A62CD8">
          <w:rPr>
            <w:noProof/>
            <w:webHidden/>
          </w:rPr>
          <w:fldChar w:fldCharType="begin"/>
        </w:r>
        <w:r w:rsidR="00A62CD8">
          <w:rPr>
            <w:noProof/>
            <w:webHidden/>
          </w:rPr>
          <w:instrText xml:space="preserve"> PAGEREF _Toc449345668 \h </w:instrText>
        </w:r>
        <w:r w:rsidR="00A62CD8">
          <w:rPr>
            <w:noProof/>
            <w:webHidden/>
          </w:rPr>
        </w:r>
        <w:r w:rsidR="00A62CD8">
          <w:rPr>
            <w:noProof/>
            <w:webHidden/>
          </w:rPr>
          <w:fldChar w:fldCharType="separate"/>
        </w:r>
        <w:r w:rsidR="00A62CD8">
          <w:rPr>
            <w:noProof/>
            <w:webHidden/>
          </w:rPr>
          <w:t>7</w:t>
        </w:r>
        <w:r w:rsidR="00A62CD8">
          <w:rPr>
            <w:noProof/>
            <w:webHidden/>
          </w:rPr>
          <w:fldChar w:fldCharType="end"/>
        </w:r>
      </w:hyperlink>
    </w:p>
    <w:p w:rsidR="00A62CD8" w:rsidRDefault="008E689D">
      <w:pPr>
        <w:pStyle w:val="TDC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hyperlink w:anchor="_Toc449345669" w:history="1">
        <w:r w:rsidR="00A62CD8" w:rsidRPr="006E2D37">
          <w:rPr>
            <w:rStyle w:val="Hipervnculo"/>
            <w:noProof/>
          </w:rPr>
          <w:t>5</w:t>
        </w:r>
        <w:r w:rsidR="00A62CD8">
          <w:rPr>
            <w:rFonts w:asciiTheme="minorHAnsi" w:eastAsiaTheme="minorEastAsia" w:hAnsiTheme="minorHAnsi" w:cstheme="minorBidi"/>
            <w:noProof/>
            <w:sz w:val="22"/>
            <w:szCs w:val="22"/>
            <w:lang w:eastAsia="es-AR"/>
          </w:rPr>
          <w:tab/>
        </w:r>
        <w:r w:rsidR="00A62CD8" w:rsidRPr="006E2D37">
          <w:rPr>
            <w:rStyle w:val="Hipervnculo"/>
            <w:noProof/>
          </w:rPr>
          <w:t>Casos de Uso</w:t>
        </w:r>
        <w:r w:rsidR="00A62CD8">
          <w:rPr>
            <w:noProof/>
            <w:webHidden/>
          </w:rPr>
          <w:tab/>
        </w:r>
        <w:r w:rsidR="00A62CD8">
          <w:rPr>
            <w:noProof/>
            <w:webHidden/>
          </w:rPr>
          <w:fldChar w:fldCharType="begin"/>
        </w:r>
        <w:r w:rsidR="00A62CD8">
          <w:rPr>
            <w:noProof/>
            <w:webHidden/>
          </w:rPr>
          <w:instrText xml:space="preserve"> PAGEREF _Toc449345669 \h </w:instrText>
        </w:r>
        <w:r w:rsidR="00A62CD8">
          <w:rPr>
            <w:noProof/>
            <w:webHidden/>
          </w:rPr>
        </w:r>
        <w:r w:rsidR="00A62CD8">
          <w:rPr>
            <w:noProof/>
            <w:webHidden/>
          </w:rPr>
          <w:fldChar w:fldCharType="separate"/>
        </w:r>
        <w:r w:rsidR="00A62CD8">
          <w:rPr>
            <w:noProof/>
            <w:webHidden/>
          </w:rPr>
          <w:t>8</w:t>
        </w:r>
        <w:r w:rsidR="00A62CD8">
          <w:rPr>
            <w:noProof/>
            <w:webHidden/>
          </w:rPr>
          <w:fldChar w:fldCharType="end"/>
        </w:r>
      </w:hyperlink>
    </w:p>
    <w:p w:rsidR="00A62CD8" w:rsidRDefault="008E689D">
      <w:pPr>
        <w:pStyle w:val="TD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hyperlink w:anchor="_Toc449345670" w:history="1">
        <w:r w:rsidR="00A62CD8" w:rsidRPr="006E2D37">
          <w:rPr>
            <w:rStyle w:val="Hipervnculo"/>
            <w:noProof/>
          </w:rPr>
          <w:t>5.1.</w:t>
        </w:r>
        <w:r w:rsidR="00A62CD8">
          <w:rPr>
            <w:rFonts w:asciiTheme="minorHAnsi" w:eastAsiaTheme="minorEastAsia" w:hAnsiTheme="minorHAnsi" w:cstheme="minorBidi"/>
            <w:noProof/>
            <w:sz w:val="22"/>
            <w:szCs w:val="22"/>
            <w:lang w:eastAsia="es-AR"/>
          </w:rPr>
          <w:tab/>
        </w:r>
        <w:r w:rsidR="00A62CD8" w:rsidRPr="006E2D37">
          <w:rPr>
            <w:rStyle w:val="Hipervnculo"/>
            <w:noProof/>
          </w:rPr>
          <w:t>Ingreso al Sistema</w:t>
        </w:r>
        <w:r w:rsidR="00A62CD8">
          <w:rPr>
            <w:noProof/>
            <w:webHidden/>
          </w:rPr>
          <w:tab/>
        </w:r>
        <w:r w:rsidR="00A62CD8">
          <w:rPr>
            <w:noProof/>
            <w:webHidden/>
          </w:rPr>
          <w:fldChar w:fldCharType="begin"/>
        </w:r>
        <w:r w:rsidR="00A62CD8">
          <w:rPr>
            <w:noProof/>
            <w:webHidden/>
          </w:rPr>
          <w:instrText xml:space="preserve"> PAGEREF _Toc449345670 \h </w:instrText>
        </w:r>
        <w:r w:rsidR="00A62CD8">
          <w:rPr>
            <w:noProof/>
            <w:webHidden/>
          </w:rPr>
        </w:r>
        <w:r w:rsidR="00A62CD8">
          <w:rPr>
            <w:noProof/>
            <w:webHidden/>
          </w:rPr>
          <w:fldChar w:fldCharType="separate"/>
        </w:r>
        <w:r w:rsidR="00A62CD8">
          <w:rPr>
            <w:noProof/>
            <w:webHidden/>
          </w:rPr>
          <w:t>8</w:t>
        </w:r>
        <w:r w:rsidR="00A62CD8">
          <w:rPr>
            <w:noProof/>
            <w:webHidden/>
          </w:rPr>
          <w:fldChar w:fldCharType="end"/>
        </w:r>
      </w:hyperlink>
    </w:p>
    <w:p w:rsidR="00A62CD8" w:rsidRDefault="008E689D">
      <w:pPr>
        <w:pStyle w:val="TD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hyperlink w:anchor="_Toc449345671" w:history="1">
        <w:r w:rsidR="00A62CD8" w:rsidRPr="006E2D37">
          <w:rPr>
            <w:rStyle w:val="Hipervnculo"/>
            <w:noProof/>
          </w:rPr>
          <w:t>5.2.</w:t>
        </w:r>
        <w:r w:rsidR="00A62CD8">
          <w:rPr>
            <w:rFonts w:asciiTheme="minorHAnsi" w:eastAsiaTheme="minorEastAsia" w:hAnsiTheme="minorHAnsi" w:cstheme="minorBidi"/>
            <w:noProof/>
            <w:sz w:val="22"/>
            <w:szCs w:val="22"/>
            <w:lang w:eastAsia="es-AR"/>
          </w:rPr>
          <w:tab/>
        </w:r>
        <w:r w:rsidR="00A62CD8" w:rsidRPr="006E2D37">
          <w:rPr>
            <w:rStyle w:val="Hipervnculo"/>
            <w:noProof/>
          </w:rPr>
          <w:t>Gestión de Usuarios</w:t>
        </w:r>
        <w:r w:rsidR="00A62CD8">
          <w:rPr>
            <w:noProof/>
            <w:webHidden/>
          </w:rPr>
          <w:tab/>
        </w:r>
        <w:r w:rsidR="00A62CD8">
          <w:rPr>
            <w:noProof/>
            <w:webHidden/>
          </w:rPr>
          <w:fldChar w:fldCharType="begin"/>
        </w:r>
        <w:r w:rsidR="00A62CD8">
          <w:rPr>
            <w:noProof/>
            <w:webHidden/>
          </w:rPr>
          <w:instrText xml:space="preserve"> PAGEREF _Toc449345671 \h </w:instrText>
        </w:r>
        <w:r w:rsidR="00A62CD8">
          <w:rPr>
            <w:noProof/>
            <w:webHidden/>
          </w:rPr>
        </w:r>
        <w:r w:rsidR="00A62CD8">
          <w:rPr>
            <w:noProof/>
            <w:webHidden/>
          </w:rPr>
          <w:fldChar w:fldCharType="separate"/>
        </w:r>
        <w:r w:rsidR="00A62CD8">
          <w:rPr>
            <w:noProof/>
            <w:webHidden/>
          </w:rPr>
          <w:t>11</w:t>
        </w:r>
        <w:r w:rsidR="00A62CD8">
          <w:rPr>
            <w:noProof/>
            <w:webHidden/>
          </w:rPr>
          <w:fldChar w:fldCharType="end"/>
        </w:r>
      </w:hyperlink>
    </w:p>
    <w:p w:rsidR="00A62CD8" w:rsidRDefault="008E689D">
      <w:pPr>
        <w:pStyle w:val="TD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hyperlink w:anchor="_Toc449345672" w:history="1">
        <w:r w:rsidR="00A62CD8" w:rsidRPr="006E2D37">
          <w:rPr>
            <w:rStyle w:val="Hipervnculo"/>
            <w:noProof/>
          </w:rPr>
          <w:t>5.3.</w:t>
        </w:r>
        <w:r w:rsidR="00A62CD8">
          <w:rPr>
            <w:rFonts w:asciiTheme="minorHAnsi" w:eastAsiaTheme="minorEastAsia" w:hAnsiTheme="minorHAnsi" w:cstheme="minorBidi"/>
            <w:noProof/>
            <w:sz w:val="22"/>
            <w:szCs w:val="22"/>
            <w:lang w:eastAsia="es-AR"/>
          </w:rPr>
          <w:tab/>
        </w:r>
        <w:r w:rsidR="00A62CD8" w:rsidRPr="006E2D37">
          <w:rPr>
            <w:rStyle w:val="Hipervnculo"/>
            <w:noProof/>
          </w:rPr>
          <w:t>Gestión de Operadores</w:t>
        </w:r>
        <w:r w:rsidR="00A62CD8">
          <w:rPr>
            <w:noProof/>
            <w:webHidden/>
          </w:rPr>
          <w:tab/>
        </w:r>
        <w:r w:rsidR="00A62CD8">
          <w:rPr>
            <w:noProof/>
            <w:webHidden/>
          </w:rPr>
          <w:fldChar w:fldCharType="begin"/>
        </w:r>
        <w:r w:rsidR="00A62CD8">
          <w:rPr>
            <w:noProof/>
            <w:webHidden/>
          </w:rPr>
          <w:instrText xml:space="preserve"> PAGEREF _Toc449345672 \h </w:instrText>
        </w:r>
        <w:r w:rsidR="00A62CD8">
          <w:rPr>
            <w:noProof/>
            <w:webHidden/>
          </w:rPr>
        </w:r>
        <w:r w:rsidR="00A62CD8">
          <w:rPr>
            <w:noProof/>
            <w:webHidden/>
          </w:rPr>
          <w:fldChar w:fldCharType="separate"/>
        </w:r>
        <w:r w:rsidR="00A62CD8">
          <w:rPr>
            <w:noProof/>
            <w:webHidden/>
          </w:rPr>
          <w:t>12</w:t>
        </w:r>
        <w:r w:rsidR="00A62CD8">
          <w:rPr>
            <w:noProof/>
            <w:webHidden/>
          </w:rPr>
          <w:fldChar w:fldCharType="end"/>
        </w:r>
      </w:hyperlink>
    </w:p>
    <w:p w:rsidR="00A62CD8" w:rsidRDefault="008E689D">
      <w:pPr>
        <w:pStyle w:val="TD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hyperlink w:anchor="_Toc449345673" w:history="1">
        <w:r w:rsidR="00A62CD8" w:rsidRPr="006E2D37">
          <w:rPr>
            <w:rStyle w:val="Hipervnculo"/>
            <w:noProof/>
          </w:rPr>
          <w:t>5.4.</w:t>
        </w:r>
        <w:r w:rsidR="00A62CD8">
          <w:rPr>
            <w:rFonts w:asciiTheme="minorHAnsi" w:eastAsiaTheme="minorEastAsia" w:hAnsiTheme="minorHAnsi" w:cstheme="minorBidi"/>
            <w:noProof/>
            <w:sz w:val="22"/>
            <w:szCs w:val="22"/>
            <w:lang w:eastAsia="es-AR"/>
          </w:rPr>
          <w:tab/>
        </w:r>
        <w:r w:rsidR="00A62CD8" w:rsidRPr="006E2D37">
          <w:rPr>
            <w:rStyle w:val="Hipervnculo"/>
            <w:noProof/>
          </w:rPr>
          <w:t>Gestión de Pendientes</w:t>
        </w:r>
        <w:r w:rsidR="00A62CD8">
          <w:rPr>
            <w:noProof/>
            <w:webHidden/>
          </w:rPr>
          <w:tab/>
        </w:r>
        <w:r w:rsidR="00A62CD8">
          <w:rPr>
            <w:noProof/>
            <w:webHidden/>
          </w:rPr>
          <w:fldChar w:fldCharType="begin"/>
        </w:r>
        <w:r w:rsidR="00A62CD8">
          <w:rPr>
            <w:noProof/>
            <w:webHidden/>
          </w:rPr>
          <w:instrText xml:space="preserve"> PAGEREF _Toc449345673 \h </w:instrText>
        </w:r>
        <w:r w:rsidR="00A62CD8">
          <w:rPr>
            <w:noProof/>
            <w:webHidden/>
          </w:rPr>
        </w:r>
        <w:r w:rsidR="00A62CD8">
          <w:rPr>
            <w:noProof/>
            <w:webHidden/>
          </w:rPr>
          <w:fldChar w:fldCharType="separate"/>
        </w:r>
        <w:r w:rsidR="00A62CD8">
          <w:rPr>
            <w:noProof/>
            <w:webHidden/>
          </w:rPr>
          <w:t>12</w:t>
        </w:r>
        <w:r w:rsidR="00A62CD8">
          <w:rPr>
            <w:noProof/>
            <w:webHidden/>
          </w:rPr>
          <w:fldChar w:fldCharType="end"/>
        </w:r>
      </w:hyperlink>
    </w:p>
    <w:p w:rsidR="00A62CD8" w:rsidRDefault="008E689D">
      <w:pPr>
        <w:pStyle w:val="TD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hyperlink w:anchor="_Toc449345674" w:history="1">
        <w:r w:rsidR="00A62CD8" w:rsidRPr="006E2D37">
          <w:rPr>
            <w:rStyle w:val="Hipervnculo"/>
            <w:noProof/>
          </w:rPr>
          <w:t>5.5.</w:t>
        </w:r>
        <w:r w:rsidR="00A62CD8">
          <w:rPr>
            <w:rFonts w:asciiTheme="minorHAnsi" w:eastAsiaTheme="minorEastAsia" w:hAnsiTheme="minorHAnsi" w:cstheme="minorBidi"/>
            <w:noProof/>
            <w:sz w:val="22"/>
            <w:szCs w:val="22"/>
            <w:lang w:eastAsia="es-AR"/>
          </w:rPr>
          <w:tab/>
        </w:r>
        <w:r w:rsidR="00A62CD8" w:rsidRPr="006E2D37">
          <w:rPr>
            <w:rStyle w:val="Hipervnculo"/>
            <w:noProof/>
          </w:rPr>
          <w:t>Estadísticas/Reportes</w:t>
        </w:r>
        <w:r w:rsidR="00A62CD8">
          <w:rPr>
            <w:noProof/>
            <w:webHidden/>
          </w:rPr>
          <w:tab/>
        </w:r>
        <w:r w:rsidR="00A62CD8">
          <w:rPr>
            <w:noProof/>
            <w:webHidden/>
          </w:rPr>
          <w:fldChar w:fldCharType="begin"/>
        </w:r>
        <w:r w:rsidR="00A62CD8">
          <w:rPr>
            <w:noProof/>
            <w:webHidden/>
          </w:rPr>
          <w:instrText xml:space="preserve"> PAGEREF _Toc449345674 \h </w:instrText>
        </w:r>
        <w:r w:rsidR="00A62CD8">
          <w:rPr>
            <w:noProof/>
            <w:webHidden/>
          </w:rPr>
        </w:r>
        <w:r w:rsidR="00A62CD8">
          <w:rPr>
            <w:noProof/>
            <w:webHidden/>
          </w:rPr>
          <w:fldChar w:fldCharType="separate"/>
        </w:r>
        <w:r w:rsidR="00A62CD8">
          <w:rPr>
            <w:noProof/>
            <w:webHidden/>
          </w:rPr>
          <w:t>12</w:t>
        </w:r>
        <w:r w:rsidR="00A62CD8">
          <w:rPr>
            <w:noProof/>
            <w:webHidden/>
          </w:rPr>
          <w:fldChar w:fldCharType="end"/>
        </w:r>
      </w:hyperlink>
    </w:p>
    <w:p w:rsidR="00A62CD8" w:rsidRDefault="008E689D">
      <w:pPr>
        <w:pStyle w:val="TD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hyperlink w:anchor="_Toc449345675" w:history="1">
        <w:r w:rsidR="00A62CD8" w:rsidRPr="006E2D37">
          <w:rPr>
            <w:rStyle w:val="Hipervnculo"/>
            <w:noProof/>
          </w:rPr>
          <w:t>5.6.</w:t>
        </w:r>
        <w:r w:rsidR="00A62CD8">
          <w:rPr>
            <w:rFonts w:asciiTheme="minorHAnsi" w:eastAsiaTheme="minorEastAsia" w:hAnsiTheme="minorHAnsi" w:cstheme="minorBidi"/>
            <w:noProof/>
            <w:sz w:val="22"/>
            <w:szCs w:val="22"/>
            <w:lang w:eastAsia="es-AR"/>
          </w:rPr>
          <w:tab/>
        </w:r>
        <w:r w:rsidR="00A62CD8" w:rsidRPr="006E2D37">
          <w:rPr>
            <w:rStyle w:val="Hipervnculo"/>
            <w:noProof/>
          </w:rPr>
          <w:t>Formulario de datos</w:t>
        </w:r>
        <w:r w:rsidR="00A62CD8">
          <w:rPr>
            <w:noProof/>
            <w:webHidden/>
          </w:rPr>
          <w:tab/>
        </w:r>
        <w:r w:rsidR="00A62CD8">
          <w:rPr>
            <w:noProof/>
            <w:webHidden/>
          </w:rPr>
          <w:fldChar w:fldCharType="begin"/>
        </w:r>
        <w:r w:rsidR="00A62CD8">
          <w:rPr>
            <w:noProof/>
            <w:webHidden/>
          </w:rPr>
          <w:instrText xml:space="preserve"> PAGEREF _Toc449345675 \h </w:instrText>
        </w:r>
        <w:r w:rsidR="00A62CD8">
          <w:rPr>
            <w:noProof/>
            <w:webHidden/>
          </w:rPr>
        </w:r>
        <w:r w:rsidR="00A62CD8">
          <w:rPr>
            <w:noProof/>
            <w:webHidden/>
          </w:rPr>
          <w:fldChar w:fldCharType="separate"/>
        </w:r>
        <w:r w:rsidR="00A62CD8">
          <w:rPr>
            <w:noProof/>
            <w:webHidden/>
          </w:rPr>
          <w:t>13</w:t>
        </w:r>
        <w:r w:rsidR="00A62CD8">
          <w:rPr>
            <w:noProof/>
            <w:webHidden/>
          </w:rPr>
          <w:fldChar w:fldCharType="end"/>
        </w:r>
      </w:hyperlink>
    </w:p>
    <w:p w:rsidR="00A62CD8" w:rsidRDefault="008E689D">
      <w:pPr>
        <w:pStyle w:val="TDC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hyperlink w:anchor="_Toc449345676" w:history="1">
        <w:r w:rsidR="00A62CD8" w:rsidRPr="006E2D37">
          <w:rPr>
            <w:rStyle w:val="Hipervnculo"/>
            <w:noProof/>
          </w:rPr>
          <w:t>6</w:t>
        </w:r>
        <w:r w:rsidR="00A62CD8">
          <w:rPr>
            <w:rFonts w:asciiTheme="minorHAnsi" w:eastAsiaTheme="minorEastAsia" w:hAnsiTheme="minorHAnsi" w:cstheme="minorBidi"/>
            <w:noProof/>
            <w:sz w:val="22"/>
            <w:szCs w:val="22"/>
            <w:lang w:eastAsia="es-AR"/>
          </w:rPr>
          <w:tab/>
        </w:r>
        <w:r w:rsidR="00A62CD8" w:rsidRPr="006E2D37">
          <w:rPr>
            <w:rStyle w:val="Hipervnculo"/>
            <w:noProof/>
          </w:rPr>
          <w:t>Interfaces del Usuario</w:t>
        </w:r>
        <w:r w:rsidR="00A62CD8">
          <w:rPr>
            <w:noProof/>
            <w:webHidden/>
          </w:rPr>
          <w:tab/>
        </w:r>
        <w:r w:rsidR="00A62CD8">
          <w:rPr>
            <w:noProof/>
            <w:webHidden/>
          </w:rPr>
          <w:fldChar w:fldCharType="begin"/>
        </w:r>
        <w:r w:rsidR="00A62CD8">
          <w:rPr>
            <w:noProof/>
            <w:webHidden/>
          </w:rPr>
          <w:instrText xml:space="preserve"> PAGEREF _Toc449345676 \h </w:instrText>
        </w:r>
        <w:r w:rsidR="00A62CD8">
          <w:rPr>
            <w:noProof/>
            <w:webHidden/>
          </w:rPr>
        </w:r>
        <w:r w:rsidR="00A62CD8">
          <w:rPr>
            <w:noProof/>
            <w:webHidden/>
          </w:rPr>
          <w:fldChar w:fldCharType="separate"/>
        </w:r>
        <w:r w:rsidR="00A62CD8">
          <w:rPr>
            <w:noProof/>
            <w:webHidden/>
          </w:rPr>
          <w:t>15</w:t>
        </w:r>
        <w:r w:rsidR="00A62CD8">
          <w:rPr>
            <w:noProof/>
            <w:webHidden/>
          </w:rPr>
          <w:fldChar w:fldCharType="end"/>
        </w:r>
      </w:hyperlink>
    </w:p>
    <w:p w:rsidR="00A62CD8" w:rsidRDefault="008E689D">
      <w:pPr>
        <w:pStyle w:val="TD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hyperlink w:anchor="_Toc449345677" w:history="1">
        <w:r w:rsidR="00A62CD8" w:rsidRPr="006E2D37">
          <w:rPr>
            <w:rStyle w:val="Hipervnculo"/>
            <w:noProof/>
          </w:rPr>
          <w:t>6.1.</w:t>
        </w:r>
        <w:r w:rsidR="00A62CD8">
          <w:rPr>
            <w:rFonts w:asciiTheme="minorHAnsi" w:eastAsiaTheme="minorEastAsia" w:hAnsiTheme="minorHAnsi" w:cstheme="minorBidi"/>
            <w:noProof/>
            <w:sz w:val="22"/>
            <w:szCs w:val="22"/>
            <w:lang w:eastAsia="es-AR"/>
          </w:rPr>
          <w:tab/>
        </w:r>
        <w:r w:rsidR="00A62CD8" w:rsidRPr="006E2D37">
          <w:rPr>
            <w:rStyle w:val="Hipervnculo"/>
            <w:noProof/>
          </w:rPr>
          <w:t>Casos de Uso asociados a la pantalla</w:t>
        </w:r>
        <w:r w:rsidR="00A62CD8">
          <w:rPr>
            <w:noProof/>
            <w:webHidden/>
          </w:rPr>
          <w:tab/>
        </w:r>
        <w:r w:rsidR="00A62CD8">
          <w:rPr>
            <w:noProof/>
            <w:webHidden/>
          </w:rPr>
          <w:fldChar w:fldCharType="begin"/>
        </w:r>
        <w:r w:rsidR="00A62CD8">
          <w:rPr>
            <w:noProof/>
            <w:webHidden/>
          </w:rPr>
          <w:instrText xml:space="preserve"> PAGEREF _Toc449345677 \h </w:instrText>
        </w:r>
        <w:r w:rsidR="00A62CD8">
          <w:rPr>
            <w:noProof/>
            <w:webHidden/>
          </w:rPr>
        </w:r>
        <w:r w:rsidR="00A62CD8">
          <w:rPr>
            <w:noProof/>
            <w:webHidden/>
          </w:rPr>
          <w:fldChar w:fldCharType="separate"/>
        </w:r>
        <w:r w:rsidR="00A62CD8">
          <w:rPr>
            <w:noProof/>
            <w:webHidden/>
          </w:rPr>
          <w:t>15</w:t>
        </w:r>
        <w:r w:rsidR="00A62CD8">
          <w:rPr>
            <w:noProof/>
            <w:webHidden/>
          </w:rPr>
          <w:fldChar w:fldCharType="end"/>
        </w:r>
      </w:hyperlink>
    </w:p>
    <w:p w:rsidR="00A62CD8" w:rsidRDefault="008E689D">
      <w:pPr>
        <w:pStyle w:val="TDC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hyperlink w:anchor="_Toc449345678" w:history="1">
        <w:r w:rsidR="00A62CD8" w:rsidRPr="006E2D37">
          <w:rPr>
            <w:rStyle w:val="Hipervnculo"/>
            <w:noProof/>
          </w:rPr>
          <w:t>7</w:t>
        </w:r>
        <w:r w:rsidR="00A62CD8">
          <w:rPr>
            <w:rFonts w:asciiTheme="minorHAnsi" w:eastAsiaTheme="minorEastAsia" w:hAnsiTheme="minorHAnsi" w:cstheme="minorBidi"/>
            <w:noProof/>
            <w:sz w:val="22"/>
            <w:szCs w:val="22"/>
            <w:lang w:eastAsia="es-AR"/>
          </w:rPr>
          <w:tab/>
        </w:r>
        <w:r w:rsidR="00A62CD8" w:rsidRPr="006E2D37">
          <w:rPr>
            <w:rStyle w:val="Hipervnculo"/>
            <w:noProof/>
          </w:rPr>
          <w:t>Navegación</w:t>
        </w:r>
        <w:r w:rsidR="00A62CD8">
          <w:rPr>
            <w:noProof/>
            <w:webHidden/>
          </w:rPr>
          <w:tab/>
        </w:r>
        <w:r w:rsidR="00A62CD8">
          <w:rPr>
            <w:noProof/>
            <w:webHidden/>
          </w:rPr>
          <w:fldChar w:fldCharType="begin"/>
        </w:r>
        <w:r w:rsidR="00A62CD8">
          <w:rPr>
            <w:noProof/>
            <w:webHidden/>
          </w:rPr>
          <w:instrText xml:space="preserve"> PAGEREF _Toc449345678 \h </w:instrText>
        </w:r>
        <w:r w:rsidR="00A62CD8">
          <w:rPr>
            <w:noProof/>
            <w:webHidden/>
          </w:rPr>
        </w:r>
        <w:r w:rsidR="00A62CD8">
          <w:rPr>
            <w:noProof/>
            <w:webHidden/>
          </w:rPr>
          <w:fldChar w:fldCharType="separate"/>
        </w:r>
        <w:r w:rsidR="00A62CD8">
          <w:rPr>
            <w:noProof/>
            <w:webHidden/>
          </w:rPr>
          <w:t>16</w:t>
        </w:r>
        <w:r w:rsidR="00A62CD8">
          <w:rPr>
            <w:noProof/>
            <w:webHidden/>
          </w:rPr>
          <w:fldChar w:fldCharType="end"/>
        </w:r>
      </w:hyperlink>
    </w:p>
    <w:p w:rsidR="00A62CD8" w:rsidRDefault="008E689D">
      <w:pPr>
        <w:pStyle w:val="TDC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hyperlink w:anchor="_Toc449345679" w:history="1">
        <w:r w:rsidR="00A62CD8" w:rsidRPr="006E2D37">
          <w:rPr>
            <w:rStyle w:val="Hipervnculo"/>
            <w:noProof/>
          </w:rPr>
          <w:t>8</w:t>
        </w:r>
        <w:r w:rsidR="00A62CD8">
          <w:rPr>
            <w:rFonts w:asciiTheme="minorHAnsi" w:eastAsiaTheme="minorEastAsia" w:hAnsiTheme="minorHAnsi" w:cstheme="minorBidi"/>
            <w:noProof/>
            <w:sz w:val="22"/>
            <w:szCs w:val="22"/>
            <w:lang w:eastAsia="es-AR"/>
          </w:rPr>
          <w:tab/>
        </w:r>
        <w:r w:rsidR="00A62CD8" w:rsidRPr="006E2D37">
          <w:rPr>
            <w:rStyle w:val="Hipervnculo"/>
            <w:noProof/>
          </w:rPr>
          <w:t>Relación Requerimientos - Casos de Uso</w:t>
        </w:r>
        <w:r w:rsidR="00A62CD8">
          <w:rPr>
            <w:noProof/>
            <w:webHidden/>
          </w:rPr>
          <w:tab/>
        </w:r>
        <w:r w:rsidR="00A62CD8">
          <w:rPr>
            <w:noProof/>
            <w:webHidden/>
          </w:rPr>
          <w:fldChar w:fldCharType="begin"/>
        </w:r>
        <w:r w:rsidR="00A62CD8">
          <w:rPr>
            <w:noProof/>
            <w:webHidden/>
          </w:rPr>
          <w:instrText xml:space="preserve"> PAGEREF _Toc449345679 \h </w:instrText>
        </w:r>
        <w:r w:rsidR="00A62CD8">
          <w:rPr>
            <w:noProof/>
            <w:webHidden/>
          </w:rPr>
        </w:r>
        <w:r w:rsidR="00A62CD8">
          <w:rPr>
            <w:noProof/>
            <w:webHidden/>
          </w:rPr>
          <w:fldChar w:fldCharType="separate"/>
        </w:r>
        <w:r w:rsidR="00A62CD8">
          <w:rPr>
            <w:noProof/>
            <w:webHidden/>
          </w:rPr>
          <w:t>17</w:t>
        </w:r>
        <w:r w:rsidR="00A62CD8">
          <w:rPr>
            <w:noProof/>
            <w:webHidden/>
          </w:rPr>
          <w:fldChar w:fldCharType="end"/>
        </w:r>
      </w:hyperlink>
    </w:p>
    <w:p w:rsidR="00A62CD8" w:rsidRDefault="008E689D">
      <w:pPr>
        <w:pStyle w:val="TDC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hyperlink w:anchor="_Toc449345680" w:history="1">
        <w:r w:rsidR="00A62CD8" w:rsidRPr="006E2D37">
          <w:rPr>
            <w:rStyle w:val="Hipervnculo"/>
            <w:noProof/>
          </w:rPr>
          <w:t>9</w:t>
        </w:r>
        <w:r w:rsidR="00A62CD8">
          <w:rPr>
            <w:rFonts w:asciiTheme="minorHAnsi" w:eastAsiaTheme="minorEastAsia" w:hAnsiTheme="minorHAnsi" w:cstheme="minorBidi"/>
            <w:noProof/>
            <w:sz w:val="22"/>
            <w:szCs w:val="22"/>
            <w:lang w:eastAsia="es-AR"/>
          </w:rPr>
          <w:tab/>
        </w:r>
        <w:r w:rsidR="00A62CD8" w:rsidRPr="006E2D37">
          <w:rPr>
            <w:rStyle w:val="Hipervnculo"/>
            <w:noProof/>
          </w:rPr>
          <w:t>Apéndice</w:t>
        </w:r>
        <w:r w:rsidR="00A62CD8">
          <w:rPr>
            <w:noProof/>
            <w:webHidden/>
          </w:rPr>
          <w:tab/>
        </w:r>
        <w:r w:rsidR="00A62CD8">
          <w:rPr>
            <w:noProof/>
            <w:webHidden/>
          </w:rPr>
          <w:fldChar w:fldCharType="begin"/>
        </w:r>
        <w:r w:rsidR="00A62CD8">
          <w:rPr>
            <w:noProof/>
            <w:webHidden/>
          </w:rPr>
          <w:instrText xml:space="preserve"> PAGEREF _Toc449345680 \h </w:instrText>
        </w:r>
        <w:r w:rsidR="00A62CD8">
          <w:rPr>
            <w:noProof/>
            <w:webHidden/>
          </w:rPr>
        </w:r>
        <w:r w:rsidR="00A62CD8">
          <w:rPr>
            <w:noProof/>
            <w:webHidden/>
          </w:rPr>
          <w:fldChar w:fldCharType="separate"/>
        </w:r>
        <w:r w:rsidR="00A62CD8">
          <w:rPr>
            <w:noProof/>
            <w:webHidden/>
          </w:rPr>
          <w:t>18</w:t>
        </w:r>
        <w:r w:rsidR="00A62CD8">
          <w:rPr>
            <w:noProof/>
            <w:webHidden/>
          </w:rPr>
          <w:fldChar w:fldCharType="end"/>
        </w:r>
      </w:hyperlink>
    </w:p>
    <w:p w:rsidR="00A62CD8" w:rsidRDefault="008E689D">
      <w:pPr>
        <w:pStyle w:val="TD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hyperlink w:anchor="_Toc449345681" w:history="1">
        <w:r w:rsidR="00A62CD8" w:rsidRPr="006E2D37">
          <w:rPr>
            <w:rStyle w:val="Hipervnculo"/>
            <w:noProof/>
          </w:rPr>
          <w:t>9.1.</w:t>
        </w:r>
        <w:r w:rsidR="00A62CD8">
          <w:rPr>
            <w:rFonts w:asciiTheme="minorHAnsi" w:eastAsiaTheme="minorEastAsia" w:hAnsiTheme="minorHAnsi" w:cstheme="minorBidi"/>
            <w:noProof/>
            <w:sz w:val="22"/>
            <w:szCs w:val="22"/>
            <w:lang w:eastAsia="es-AR"/>
          </w:rPr>
          <w:tab/>
        </w:r>
        <w:r w:rsidR="00A62CD8" w:rsidRPr="006E2D37">
          <w:rPr>
            <w:rStyle w:val="Hipervnculo"/>
            <w:noProof/>
          </w:rPr>
          <w:t>Glosario</w:t>
        </w:r>
        <w:r w:rsidR="00A62CD8">
          <w:rPr>
            <w:noProof/>
            <w:webHidden/>
          </w:rPr>
          <w:tab/>
        </w:r>
        <w:r w:rsidR="00A62CD8">
          <w:rPr>
            <w:noProof/>
            <w:webHidden/>
          </w:rPr>
          <w:fldChar w:fldCharType="begin"/>
        </w:r>
        <w:r w:rsidR="00A62CD8">
          <w:rPr>
            <w:noProof/>
            <w:webHidden/>
          </w:rPr>
          <w:instrText xml:space="preserve"> PAGEREF _Toc449345681 \h </w:instrText>
        </w:r>
        <w:r w:rsidR="00A62CD8">
          <w:rPr>
            <w:noProof/>
            <w:webHidden/>
          </w:rPr>
        </w:r>
        <w:r w:rsidR="00A62CD8">
          <w:rPr>
            <w:noProof/>
            <w:webHidden/>
          </w:rPr>
          <w:fldChar w:fldCharType="separate"/>
        </w:r>
        <w:r w:rsidR="00A62CD8">
          <w:rPr>
            <w:noProof/>
            <w:webHidden/>
          </w:rPr>
          <w:t>18</w:t>
        </w:r>
        <w:r w:rsidR="00A62CD8">
          <w:rPr>
            <w:noProof/>
            <w:webHidden/>
          </w:rPr>
          <w:fldChar w:fldCharType="end"/>
        </w:r>
      </w:hyperlink>
    </w:p>
    <w:p w:rsidR="00A62CD8" w:rsidRDefault="008E689D">
      <w:pPr>
        <w:pStyle w:val="TD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AR"/>
        </w:rPr>
      </w:pPr>
      <w:hyperlink w:anchor="_Toc449345682" w:history="1">
        <w:r w:rsidR="00A62CD8" w:rsidRPr="006E2D37">
          <w:rPr>
            <w:rStyle w:val="Hipervnculo"/>
            <w:noProof/>
          </w:rPr>
          <w:t>9.2.</w:t>
        </w:r>
        <w:r w:rsidR="00A62CD8">
          <w:rPr>
            <w:rFonts w:asciiTheme="minorHAnsi" w:eastAsiaTheme="minorEastAsia" w:hAnsiTheme="minorHAnsi" w:cstheme="minorBidi"/>
            <w:noProof/>
            <w:sz w:val="22"/>
            <w:szCs w:val="22"/>
            <w:lang w:eastAsia="es-AR"/>
          </w:rPr>
          <w:tab/>
        </w:r>
        <w:r w:rsidR="00A62CD8" w:rsidRPr="006E2D37">
          <w:rPr>
            <w:rStyle w:val="Hipervnculo"/>
            <w:noProof/>
          </w:rPr>
          <w:t>Historia de cambios</w:t>
        </w:r>
        <w:r w:rsidR="00A62CD8">
          <w:rPr>
            <w:noProof/>
            <w:webHidden/>
          </w:rPr>
          <w:tab/>
        </w:r>
        <w:r w:rsidR="00A62CD8">
          <w:rPr>
            <w:noProof/>
            <w:webHidden/>
          </w:rPr>
          <w:fldChar w:fldCharType="begin"/>
        </w:r>
        <w:r w:rsidR="00A62CD8">
          <w:rPr>
            <w:noProof/>
            <w:webHidden/>
          </w:rPr>
          <w:instrText xml:space="preserve"> PAGEREF _Toc449345682 \h </w:instrText>
        </w:r>
        <w:r w:rsidR="00A62CD8">
          <w:rPr>
            <w:noProof/>
            <w:webHidden/>
          </w:rPr>
        </w:r>
        <w:r w:rsidR="00A62CD8">
          <w:rPr>
            <w:noProof/>
            <w:webHidden/>
          </w:rPr>
          <w:fldChar w:fldCharType="separate"/>
        </w:r>
        <w:r w:rsidR="00A62CD8">
          <w:rPr>
            <w:noProof/>
            <w:webHidden/>
          </w:rPr>
          <w:t>18</w:t>
        </w:r>
        <w:r w:rsidR="00A62CD8">
          <w:rPr>
            <w:noProof/>
            <w:webHidden/>
          </w:rPr>
          <w:fldChar w:fldCharType="end"/>
        </w:r>
      </w:hyperlink>
    </w:p>
    <w:p w:rsidR="00740E62" w:rsidRDefault="00740E62">
      <w:r>
        <w:fldChar w:fldCharType="end"/>
      </w:r>
    </w:p>
    <w:p w:rsidR="00740E62" w:rsidRDefault="00740E62"/>
    <w:p w:rsidR="00595ACE" w:rsidRDefault="002D60D4" w:rsidP="002D60D4">
      <w:pPr>
        <w:pStyle w:val="IFS00"/>
      </w:pPr>
      <w:bookmarkStart w:id="0" w:name="_Toc449345660"/>
      <w:r>
        <w:lastRenderedPageBreak/>
        <w:t>Introducción</w:t>
      </w:r>
      <w:bookmarkEnd w:id="0"/>
    </w:p>
    <w:p w:rsidR="002D60D4" w:rsidRDefault="002D60D4" w:rsidP="00F57DD3">
      <w:pPr>
        <w:pStyle w:val="Textoindependiente"/>
        <w:jc w:val="both"/>
      </w:pPr>
      <w:r>
        <w:t>La presente EAS describe el Sof</w:t>
      </w:r>
      <w:r w:rsidR="0029394F">
        <w:t>tware destinado al Proyecto Estacionamiento</w:t>
      </w:r>
      <w:r>
        <w:t xml:space="preserve"> desde un punto de vista conceptual.</w:t>
      </w:r>
    </w:p>
    <w:p w:rsidR="00F57DD3" w:rsidRDefault="00F57DD3" w:rsidP="002D60D4">
      <w:pPr>
        <w:pStyle w:val="Textoindependiente"/>
      </w:pPr>
    </w:p>
    <w:p w:rsidR="002D60D4" w:rsidRDefault="002D60D4" w:rsidP="002D60D4">
      <w:pPr>
        <w:pStyle w:val="IFS01"/>
      </w:pPr>
      <w:bookmarkStart w:id="1" w:name="_Toc449345661"/>
      <w:r>
        <w:t>Objetivo</w:t>
      </w:r>
      <w:bookmarkEnd w:id="1"/>
    </w:p>
    <w:p w:rsidR="002D60D4" w:rsidRDefault="002D60D4" w:rsidP="00F57DD3">
      <w:pPr>
        <w:pStyle w:val="Textoindependiente"/>
        <w:jc w:val="both"/>
      </w:pPr>
      <w:r>
        <w:t xml:space="preserve">El objetivo de este documento es especificar funcionalmente los requerimientos de software para el proyecto </w:t>
      </w:r>
      <w:r w:rsidR="00D07714">
        <w:t>Estacionamiento</w:t>
      </w:r>
      <w:r>
        <w:t>.</w:t>
      </w:r>
    </w:p>
    <w:p w:rsidR="002D60D4" w:rsidRDefault="002D60D4" w:rsidP="00F57DD3">
      <w:pPr>
        <w:pStyle w:val="Textoindependiente"/>
        <w:jc w:val="both"/>
      </w:pPr>
      <w:r>
        <w:t xml:space="preserve">Este documento define el alcance funcional que tendrá el software en cuestión, el cual estará basado en la recolección original de requerimientos. </w:t>
      </w:r>
    </w:p>
    <w:p w:rsidR="002D60D4" w:rsidRDefault="002D60D4" w:rsidP="00F57DD3">
      <w:pPr>
        <w:pStyle w:val="Textoindependiente"/>
        <w:jc w:val="both"/>
      </w:pPr>
      <w:r>
        <w:t>Una vez acordado este documento, y comenzada la fase de diseño y desarrollo, las modificaciones al mismo serán consideradas como cambios.</w:t>
      </w:r>
    </w:p>
    <w:p w:rsidR="00F57DD3" w:rsidRDefault="00F57DD3" w:rsidP="002D60D4">
      <w:pPr>
        <w:pStyle w:val="Textoindependiente"/>
      </w:pPr>
    </w:p>
    <w:p w:rsidR="002D60D4" w:rsidRDefault="002D60D4" w:rsidP="002D60D4">
      <w:pPr>
        <w:pStyle w:val="IFS01"/>
      </w:pPr>
      <w:bookmarkStart w:id="2" w:name="_Toc449345662"/>
      <w:r>
        <w:t>Destinatarios</w:t>
      </w:r>
      <w:bookmarkEnd w:id="2"/>
    </w:p>
    <w:p w:rsidR="002D60D4" w:rsidRDefault="002D60D4" w:rsidP="002D60D4">
      <w:pPr>
        <w:pStyle w:val="Textoindependiente"/>
      </w:pPr>
      <w:r>
        <w:t xml:space="preserve">El presente documento está destinado a las siguientes personas: </w:t>
      </w:r>
    </w:p>
    <w:p w:rsidR="00F57DD3" w:rsidRPr="00D07714" w:rsidRDefault="00D07714" w:rsidP="00D07714">
      <w:pPr>
        <w:pStyle w:val="Textoindependiente"/>
        <w:numPr>
          <w:ilvl w:val="0"/>
          <w:numId w:val="9"/>
        </w:numPr>
        <w:rPr>
          <w:highlight w:val="yellow"/>
        </w:rPr>
      </w:pPr>
      <w:r w:rsidRPr="00D07714">
        <w:rPr>
          <w:highlight w:val="yellow"/>
        </w:rPr>
        <w:t>1</w:t>
      </w:r>
    </w:p>
    <w:p w:rsidR="00D07714" w:rsidRPr="00D07714" w:rsidRDefault="00D07714" w:rsidP="00D07714">
      <w:pPr>
        <w:pStyle w:val="Textoindependiente"/>
        <w:numPr>
          <w:ilvl w:val="0"/>
          <w:numId w:val="9"/>
        </w:numPr>
        <w:rPr>
          <w:highlight w:val="yellow"/>
        </w:rPr>
      </w:pPr>
      <w:r w:rsidRPr="00D07714">
        <w:rPr>
          <w:highlight w:val="yellow"/>
        </w:rPr>
        <w:t>2</w:t>
      </w:r>
    </w:p>
    <w:p w:rsidR="00D07714" w:rsidRPr="00D07714" w:rsidRDefault="00D07714" w:rsidP="00D07714">
      <w:pPr>
        <w:pStyle w:val="Textoindependiente"/>
        <w:numPr>
          <w:ilvl w:val="0"/>
          <w:numId w:val="9"/>
        </w:numPr>
        <w:rPr>
          <w:highlight w:val="yellow"/>
        </w:rPr>
      </w:pPr>
      <w:r w:rsidRPr="00D07714">
        <w:rPr>
          <w:highlight w:val="yellow"/>
        </w:rPr>
        <w:t>n</w:t>
      </w:r>
    </w:p>
    <w:p w:rsidR="002D60D4" w:rsidRDefault="002D60D4" w:rsidP="002D60D4">
      <w:pPr>
        <w:pStyle w:val="IFS01"/>
      </w:pPr>
      <w:bookmarkStart w:id="3" w:name="_Toc449345663"/>
      <w:r>
        <w:t>Participantes</w:t>
      </w:r>
      <w:bookmarkEnd w:id="3"/>
    </w:p>
    <w:p w:rsidR="00F57DD3" w:rsidRDefault="002D60D4" w:rsidP="002D60D4">
      <w:pPr>
        <w:pStyle w:val="Textoindependiente"/>
      </w:pPr>
      <w:r>
        <w:t>Las siguientes personas han participado en las actividades de especificación de requerimientos:</w:t>
      </w:r>
    </w:p>
    <w:p w:rsidR="002D60D4" w:rsidRDefault="00D07714" w:rsidP="009E05B0">
      <w:pPr>
        <w:pStyle w:val="Textoindependiente"/>
        <w:ind w:left="708"/>
      </w:pPr>
      <w:r>
        <w:t xml:space="preserve">Arzola </w:t>
      </w:r>
      <w:r w:rsidRPr="00D07714">
        <w:t>Lucas</w:t>
      </w:r>
      <w:r w:rsidR="002D60D4">
        <w:t xml:space="preserve"> - Analista Funcional </w:t>
      </w:r>
      <w:r>
        <w:t xml:space="preserve">Proyecto de investigación </w:t>
      </w:r>
    </w:p>
    <w:p w:rsidR="00F57DD3" w:rsidRDefault="00F57DD3" w:rsidP="002D60D4">
      <w:pPr>
        <w:pStyle w:val="Textoindependiente"/>
      </w:pPr>
    </w:p>
    <w:p w:rsidR="002D60D4" w:rsidRDefault="002D60D4" w:rsidP="002D60D4">
      <w:pPr>
        <w:pStyle w:val="IFS01"/>
      </w:pPr>
      <w:bookmarkStart w:id="4" w:name="_Toc449345664"/>
      <w:r>
        <w:t>Documentos relacionados</w:t>
      </w:r>
      <w:bookmarkEnd w:id="4"/>
    </w:p>
    <w:p w:rsidR="002D60D4" w:rsidRDefault="002D60D4" w:rsidP="002D60D4">
      <w:pPr>
        <w:pStyle w:val="Textoindependiente"/>
      </w:pPr>
      <w:r>
        <w:t>Los siguientes documentos se encuentran relacionados con la presente ERS:</w:t>
      </w:r>
    </w:p>
    <w:p w:rsidR="002D60D4" w:rsidRDefault="002D60D4" w:rsidP="002D60D4">
      <w:pPr>
        <w:pStyle w:val="Lista"/>
      </w:pPr>
      <w:r>
        <w:t>1.</w:t>
      </w:r>
      <w:r>
        <w:tab/>
        <w:t>ERS</w:t>
      </w:r>
      <w:r>
        <w:tab/>
        <w:t>– Especificación de Requerimientos de Software.</w:t>
      </w:r>
    </w:p>
    <w:p w:rsidR="002D60D4" w:rsidRDefault="002D60D4" w:rsidP="002D60D4">
      <w:pPr>
        <w:pStyle w:val="IFS00"/>
      </w:pPr>
      <w:bookmarkStart w:id="5" w:name="_Toc449345665"/>
      <w:r>
        <w:lastRenderedPageBreak/>
        <w:t>Modelo de Negocio (Opcional)</w:t>
      </w:r>
      <w:bookmarkEnd w:id="5"/>
    </w:p>
    <w:p w:rsidR="002D60D4" w:rsidRDefault="002D60D4" w:rsidP="002D60D4">
      <w:pPr>
        <w:pStyle w:val="Textoindependiente"/>
      </w:pPr>
      <w:r>
        <w:t>N/A</w:t>
      </w:r>
    </w:p>
    <w:p w:rsidR="002D60D4" w:rsidRDefault="002D60D4" w:rsidP="002D60D4">
      <w:pPr>
        <w:pStyle w:val="IFS00"/>
      </w:pPr>
      <w:bookmarkStart w:id="6" w:name="_Toc449345666"/>
      <w:r>
        <w:lastRenderedPageBreak/>
        <w:t>Visión General   (Opcional)</w:t>
      </w:r>
      <w:bookmarkEnd w:id="6"/>
    </w:p>
    <w:p w:rsidR="002D60D4" w:rsidRDefault="002D60D4" w:rsidP="002D60D4">
      <w:pPr>
        <w:pStyle w:val="IFS01"/>
      </w:pPr>
      <w:bookmarkStart w:id="7" w:name="_Toc449345667"/>
      <w:r>
        <w:t>Reglas de Negocio (opcional)</w:t>
      </w:r>
      <w:bookmarkEnd w:id="7"/>
    </w:p>
    <w:p w:rsidR="002D60D4" w:rsidRDefault="002D60D4" w:rsidP="002D60D4">
      <w:pPr>
        <w:pStyle w:val="Textoindependiente"/>
      </w:pPr>
      <w:r>
        <w:t>N/A</w:t>
      </w:r>
    </w:p>
    <w:p w:rsidR="002D60D4" w:rsidRDefault="002D60D4" w:rsidP="002D60D4">
      <w:pPr>
        <w:pStyle w:val="IFS00"/>
      </w:pPr>
      <w:bookmarkStart w:id="8" w:name="_Toc449345668"/>
      <w:r>
        <w:lastRenderedPageBreak/>
        <w:t>Actores</w:t>
      </w:r>
      <w:bookmarkEnd w:id="8"/>
    </w:p>
    <w:p w:rsidR="002F17C9" w:rsidRDefault="002F17C9" w:rsidP="002D60D4">
      <w:pPr>
        <w:pStyle w:val="ElementoTtulo"/>
      </w:pPr>
      <w:r>
        <w:t>Administrador de Estacionamiento</w:t>
      </w:r>
    </w:p>
    <w:p w:rsidR="002F17C9" w:rsidRPr="002F17C9" w:rsidRDefault="002F17C9" w:rsidP="002D60D4">
      <w:pPr>
        <w:pStyle w:val="ElementoTtulo"/>
        <w:rPr>
          <w:b w:val="0"/>
        </w:rPr>
      </w:pPr>
      <w:r>
        <w:rPr>
          <w:b w:val="0"/>
        </w:rPr>
        <w:t>Son los encargados del control del establecimiento del estacionamiento quienes realizan las altas/baja/media de plazas de estacionamiento</w:t>
      </w:r>
    </w:p>
    <w:p w:rsidR="002D60D4" w:rsidRDefault="002F17C9" w:rsidP="002D60D4">
      <w:pPr>
        <w:pStyle w:val="ElementoTtulo"/>
      </w:pPr>
      <w:r>
        <w:t>Conductor</w:t>
      </w:r>
    </w:p>
    <w:p w:rsidR="00D12CE7" w:rsidRPr="00D12CE7" w:rsidRDefault="00D12CE7" w:rsidP="002D60D4">
      <w:pPr>
        <w:pStyle w:val="ElementoTtulo"/>
        <w:rPr>
          <w:b w:val="0"/>
        </w:rPr>
      </w:pPr>
      <w:r>
        <w:rPr>
          <w:b w:val="0"/>
        </w:rPr>
        <w:t>Son los individuos que interactúan con el sistema y seleccionan hacen uso de las plazas.</w:t>
      </w:r>
    </w:p>
    <w:p w:rsidR="002D60D4" w:rsidRDefault="002F17C9" w:rsidP="002D60D4">
      <w:pPr>
        <w:pStyle w:val="ElementoTtulo"/>
      </w:pPr>
      <w:r>
        <w:t>Interfaz Estacionamiento</w:t>
      </w:r>
      <w:r w:rsidR="002D60D4">
        <w:t xml:space="preserve"> </w:t>
      </w:r>
    </w:p>
    <w:p w:rsidR="002D60D4" w:rsidRDefault="00D12CE7" w:rsidP="002D60D4">
      <w:pPr>
        <w:pStyle w:val="ElementoNotas"/>
      </w:pPr>
      <w:r>
        <w:t xml:space="preserve">Es el encargado del control de las plazas, creando la modificación del estado de las plazas </w:t>
      </w:r>
    </w:p>
    <w:p w:rsidR="002D60D4" w:rsidRDefault="002D60D4" w:rsidP="00D12CE7">
      <w:pPr>
        <w:pStyle w:val="IFS00"/>
        <w:numPr>
          <w:ilvl w:val="0"/>
          <w:numId w:val="0"/>
        </w:numPr>
        <w:ind w:left="432"/>
      </w:pPr>
      <w:bookmarkStart w:id="9" w:name="_Toc449345669"/>
      <w:r>
        <w:lastRenderedPageBreak/>
        <w:t>Casos de Uso</w:t>
      </w:r>
      <w:bookmarkEnd w:id="9"/>
    </w:p>
    <w:p w:rsidR="001A4095" w:rsidRDefault="001A4095" w:rsidP="001A4095">
      <w:pPr>
        <w:pStyle w:val="GyL01"/>
      </w:pPr>
      <w:bookmarkStart w:id="10" w:name="_Toc440289957"/>
      <w:bookmarkStart w:id="11" w:name="_Toc449345670"/>
      <w:r>
        <w:t>Ingreso al Sistema</w:t>
      </w:r>
      <w:bookmarkEnd w:id="10"/>
      <w:bookmarkEnd w:id="11"/>
      <w:r>
        <w:t xml:space="preserve"> </w:t>
      </w:r>
    </w:p>
    <w:p w:rsidR="001A4095" w:rsidRDefault="00D12CE7" w:rsidP="001A4095">
      <w:pPr>
        <w:pStyle w:val="Textoindependiente"/>
      </w:pPr>
      <w:r>
        <w:t xml:space="preserve">Permitirá el ingreso al administrador de Estacionamiento </w:t>
      </w:r>
      <w:r w:rsidR="001A4095">
        <w:t>La credencial de ingreso al sistema estará definida por un mail y una contraseña autogenerada al momento del alta el usuario.</w:t>
      </w:r>
    </w:p>
    <w:p w:rsidR="001A4095" w:rsidRDefault="001A4095" w:rsidP="001A4095">
      <w:pPr>
        <w:pStyle w:val="ElementoTtulo"/>
      </w:pPr>
      <w:r>
        <w:t>5.1.3 - Recupero de contraseña</w:t>
      </w:r>
    </w:p>
    <w:p w:rsidR="001A4095" w:rsidRDefault="001A4095" w:rsidP="001A4095">
      <w:pPr>
        <w:pStyle w:val="ElementoNotas"/>
      </w:pPr>
      <w:r>
        <w:t>Esta funcionalidad permitirá recuperar la contraseña de cualquier tipo de usuario.</w:t>
      </w:r>
    </w:p>
    <w:p w:rsidR="001A4095" w:rsidRDefault="001A4095" w:rsidP="001A4095">
      <w:pPr>
        <w:pStyle w:val="Elementosubtitulo"/>
      </w:pPr>
      <w:r>
        <w:t>Escenarios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0"/>
        <w:gridCol w:w="6803"/>
      </w:tblGrid>
      <w:tr w:rsidR="005C24C0" w:rsidRPr="005C24C0" w:rsidTr="005C24C0">
        <w:trPr>
          <w:jc w:val="right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4095" w:rsidRDefault="001A4095">
            <w:pPr>
              <w:pStyle w:val="Celda"/>
            </w:pPr>
            <w:r>
              <w:t>Camino básico</w:t>
            </w:r>
          </w:p>
        </w:tc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4095" w:rsidRDefault="001A4095">
            <w:pPr>
              <w:pStyle w:val="CeldaTtuloIzquierda"/>
            </w:pPr>
            <w:r>
              <w:t>..</w:t>
            </w:r>
          </w:p>
        </w:tc>
      </w:tr>
      <w:tr w:rsidR="005C24C0" w:rsidRPr="005C24C0" w:rsidTr="005C24C0">
        <w:trPr>
          <w:jc w:val="right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4095" w:rsidRDefault="001A4095" w:rsidP="005C24C0">
            <w:pPr>
              <w:pStyle w:val="Celda"/>
            </w:pPr>
          </w:p>
        </w:tc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4095" w:rsidRDefault="001A4095" w:rsidP="005C24C0">
            <w:pPr>
              <w:pStyle w:val="CeldaLista"/>
            </w:pPr>
            <w:r>
              <w:t>1-</w:t>
            </w:r>
            <w:r>
              <w:tab/>
              <w:t>El usuario introduce su mail con el cual se registró</w:t>
            </w:r>
          </w:p>
          <w:p w:rsidR="001A4095" w:rsidRDefault="001A4095" w:rsidP="005C24C0">
            <w:pPr>
              <w:pStyle w:val="CeldaLista"/>
            </w:pPr>
            <w:r>
              <w:t>2-</w:t>
            </w:r>
            <w:r>
              <w:tab/>
              <w:t>El sistema generará las credenciales.</w:t>
            </w:r>
          </w:p>
          <w:p w:rsidR="001A4095" w:rsidRDefault="001A4095" w:rsidP="005C24C0">
            <w:pPr>
              <w:pStyle w:val="CeldaLista"/>
            </w:pPr>
            <w:r>
              <w:t>3-</w:t>
            </w:r>
            <w:r>
              <w:tab/>
              <w:t>El sistema enviará al mismo las nuevas credenciales.</w:t>
            </w:r>
          </w:p>
          <w:p w:rsidR="001A4095" w:rsidRDefault="001A4095" w:rsidP="005C24C0">
            <w:pPr>
              <w:pStyle w:val="CeldaLista"/>
            </w:pPr>
            <w:r>
              <w:t>4-</w:t>
            </w:r>
            <w:r>
              <w:tab/>
              <w:t>Finaliza el caso de uso</w:t>
            </w:r>
          </w:p>
        </w:tc>
      </w:tr>
    </w:tbl>
    <w:p w:rsidR="001A4095" w:rsidRDefault="001A4095" w:rsidP="001A4095">
      <w:pPr>
        <w:pStyle w:val="ElementoTtulo"/>
      </w:pPr>
      <w:r>
        <w:t xml:space="preserve">5.1.4 - </w:t>
      </w:r>
      <w:proofErr w:type="spellStart"/>
      <w:r>
        <w:t>Logout</w:t>
      </w:r>
      <w:proofErr w:type="spellEnd"/>
    </w:p>
    <w:p w:rsidR="001A4095" w:rsidRDefault="001A4095" w:rsidP="001A4095">
      <w:pPr>
        <w:pStyle w:val="ElementoNotas"/>
      </w:pPr>
      <w:r>
        <w:t>Permite que el usuario cierre la aplicación y salga de la misma.</w:t>
      </w:r>
    </w:p>
    <w:p w:rsidR="001A4095" w:rsidRDefault="001A4095" w:rsidP="001A4095">
      <w:pPr>
        <w:pStyle w:val="Elementosubtitulo"/>
      </w:pPr>
      <w:r>
        <w:t>Escenarios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0"/>
        <w:gridCol w:w="6803"/>
      </w:tblGrid>
      <w:tr w:rsidR="005C24C0" w:rsidRPr="005C24C0" w:rsidTr="005C24C0">
        <w:trPr>
          <w:jc w:val="right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4095" w:rsidRDefault="001A4095">
            <w:pPr>
              <w:pStyle w:val="Celda"/>
            </w:pPr>
            <w:r>
              <w:t>Camino básico</w:t>
            </w:r>
          </w:p>
        </w:tc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4095" w:rsidRDefault="001A4095">
            <w:pPr>
              <w:pStyle w:val="CeldaTtuloIzquierda"/>
            </w:pPr>
            <w:r>
              <w:t>...</w:t>
            </w:r>
          </w:p>
        </w:tc>
      </w:tr>
      <w:tr w:rsidR="005C24C0" w:rsidRPr="005C24C0" w:rsidTr="005C24C0">
        <w:trPr>
          <w:jc w:val="right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4095" w:rsidRDefault="001A4095" w:rsidP="005C24C0">
            <w:pPr>
              <w:pStyle w:val="Celda"/>
            </w:pPr>
          </w:p>
        </w:tc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4095" w:rsidRDefault="001A4095" w:rsidP="005C24C0">
            <w:pPr>
              <w:pStyle w:val="CeldaLista"/>
            </w:pPr>
            <w:r>
              <w:t>1.</w:t>
            </w:r>
            <w:r w:rsidR="00F94B44">
              <w:t xml:space="preserve"> </w:t>
            </w:r>
            <w:r>
              <w:t>Se</w:t>
            </w:r>
            <w:r>
              <w:tab/>
              <w:t>instancia el caso de uso, cuando el actor selecciona salir de la aplicación.</w:t>
            </w:r>
          </w:p>
          <w:p w:rsidR="001A4095" w:rsidRDefault="001A4095" w:rsidP="005C24C0">
            <w:pPr>
              <w:pStyle w:val="CeldaLista"/>
            </w:pPr>
            <w:r>
              <w:t>2.</w:t>
            </w:r>
            <w:r w:rsidR="00F94B44">
              <w:t xml:space="preserve"> </w:t>
            </w:r>
            <w:r>
              <w:t>El</w:t>
            </w:r>
            <w:r>
              <w:tab/>
              <w:t xml:space="preserve">Sistema presenta en las pantallas la opción </w:t>
            </w:r>
            <w:proofErr w:type="spellStart"/>
            <w:r>
              <w:t>Logout</w:t>
            </w:r>
            <w:proofErr w:type="spellEnd"/>
            <w:r>
              <w:t xml:space="preserve">. </w:t>
            </w:r>
          </w:p>
          <w:p w:rsidR="001A4095" w:rsidRDefault="001A4095" w:rsidP="005C24C0">
            <w:pPr>
              <w:pStyle w:val="CeldaLista"/>
            </w:pPr>
            <w:r>
              <w:t>3.</w:t>
            </w:r>
            <w:r w:rsidR="00F94B44">
              <w:t xml:space="preserve"> </w:t>
            </w:r>
            <w:r>
              <w:t>El</w:t>
            </w:r>
            <w:r>
              <w:tab/>
              <w:t xml:space="preserve">actor presiona el hipervínculo </w:t>
            </w:r>
            <w:proofErr w:type="spellStart"/>
            <w:r>
              <w:t>Logout</w:t>
            </w:r>
            <w:proofErr w:type="spellEnd"/>
            <w:r>
              <w:t>.</w:t>
            </w:r>
          </w:p>
          <w:p w:rsidR="001A4095" w:rsidRDefault="001A4095" w:rsidP="005C24C0">
            <w:pPr>
              <w:pStyle w:val="CeldaLista"/>
            </w:pPr>
            <w:r>
              <w:t>4.</w:t>
            </w:r>
            <w:r w:rsidR="00F94B44">
              <w:t xml:space="preserve"> </w:t>
            </w:r>
            <w:r>
              <w:t>El</w:t>
            </w:r>
            <w:r>
              <w:tab/>
              <w:t>Sistema cierra la sesión del usuario y vuelve a la pantalla de Login.</w:t>
            </w:r>
          </w:p>
        </w:tc>
      </w:tr>
    </w:tbl>
    <w:p w:rsidR="001A4095" w:rsidRDefault="00836E47" w:rsidP="001A4095">
      <w:pPr>
        <w:pStyle w:val="GyL00"/>
      </w:pPr>
      <w:bookmarkStart w:id="12" w:name="_Toc440289963"/>
      <w:bookmarkStart w:id="13" w:name="_Toc449345676"/>
      <w:r>
        <w:lastRenderedPageBreak/>
        <w:t>Interfaces</w:t>
      </w:r>
      <w:r w:rsidR="001A4095">
        <w:t xml:space="preserve"> del Usuario</w:t>
      </w:r>
      <w:bookmarkEnd w:id="12"/>
      <w:bookmarkEnd w:id="13"/>
    </w:p>
    <w:p w:rsidR="001A4095" w:rsidRDefault="001A4095" w:rsidP="009E05B0">
      <w:pPr>
        <w:pStyle w:val="Figura"/>
        <w:jc w:val="left"/>
      </w:pPr>
      <w:r>
        <w:br/>
      </w:r>
      <w:r w:rsidR="009E05B0">
        <w:t>N/A</w:t>
      </w:r>
    </w:p>
    <w:p w:rsidR="001A4095" w:rsidRDefault="001A4095" w:rsidP="001A4095">
      <w:pPr>
        <w:pStyle w:val="GyL01"/>
      </w:pPr>
      <w:bookmarkStart w:id="14" w:name="_Toc440289964"/>
      <w:bookmarkStart w:id="15" w:name="_Toc449345677"/>
      <w:r>
        <w:t>Casos de Uso asociados a la pantalla</w:t>
      </w:r>
      <w:bookmarkStart w:id="16" w:name="_GoBack"/>
      <w:bookmarkEnd w:id="14"/>
      <w:bookmarkEnd w:id="15"/>
      <w:bookmarkEnd w:id="16"/>
    </w:p>
    <w:p w:rsidR="001A4095" w:rsidRDefault="001A4095" w:rsidP="001A4095">
      <w:pPr>
        <w:pStyle w:val="GyL00"/>
      </w:pPr>
      <w:bookmarkStart w:id="17" w:name="_Toc440289965"/>
      <w:bookmarkStart w:id="18" w:name="_Toc449345678"/>
      <w:r>
        <w:lastRenderedPageBreak/>
        <w:t>Navegación</w:t>
      </w:r>
      <w:bookmarkEnd w:id="17"/>
      <w:bookmarkEnd w:id="18"/>
    </w:p>
    <w:p w:rsidR="001A4095" w:rsidRDefault="001A4095" w:rsidP="00495EC4">
      <w:pPr>
        <w:pStyle w:val="Figura"/>
        <w:jc w:val="left"/>
      </w:pPr>
      <w:r>
        <w:br/>
      </w:r>
      <w:r w:rsidR="00495EC4">
        <w:t>N/A</w:t>
      </w:r>
    </w:p>
    <w:p w:rsidR="001A4095" w:rsidRDefault="001A4095" w:rsidP="00E33137">
      <w:pPr>
        <w:pStyle w:val="GyL00"/>
      </w:pPr>
      <w:bookmarkStart w:id="19" w:name="_Toc440289966"/>
      <w:bookmarkStart w:id="20" w:name="_Toc449345679"/>
      <w:r>
        <w:lastRenderedPageBreak/>
        <w:t>Relación Requerimientos - Casos de Uso</w:t>
      </w:r>
      <w:bookmarkEnd w:id="19"/>
      <w:bookmarkEnd w:id="20"/>
    </w:p>
    <w:p w:rsidR="00E33137" w:rsidRDefault="00E33137" w:rsidP="00E33137">
      <w:pPr>
        <w:pStyle w:val="Figura"/>
        <w:jc w:val="left"/>
      </w:pPr>
    </w:p>
    <w:tbl>
      <w:tblPr>
        <w:tblW w:w="53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849"/>
        <w:gridCol w:w="708"/>
        <w:gridCol w:w="708"/>
        <w:gridCol w:w="708"/>
        <w:gridCol w:w="709"/>
        <w:gridCol w:w="709"/>
      </w:tblGrid>
      <w:tr w:rsidR="0058348B" w:rsidRPr="00524710" w:rsidTr="003558A0">
        <w:trPr>
          <w:trHeight w:val="423"/>
          <w:jc w:val="center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8348B" w:rsidRDefault="0058348B" w:rsidP="003558A0">
            <w:pPr>
              <w:pStyle w:val="Figura"/>
              <w:spacing w:line="25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Req./CU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8348B" w:rsidRDefault="0058348B" w:rsidP="003558A0">
            <w:pPr>
              <w:pStyle w:val="Figura"/>
              <w:spacing w:line="256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5.1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8348B" w:rsidRDefault="0058348B" w:rsidP="003558A0">
            <w:pPr>
              <w:pStyle w:val="Figura"/>
              <w:spacing w:line="256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5.2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8348B" w:rsidRDefault="0058348B" w:rsidP="003558A0">
            <w:pPr>
              <w:pStyle w:val="Figura"/>
              <w:spacing w:line="256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5.3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8348B" w:rsidRDefault="0058348B" w:rsidP="003558A0">
            <w:pPr>
              <w:pStyle w:val="Figura"/>
              <w:spacing w:line="256" w:lineRule="auto"/>
              <w:jc w:val="left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5.4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8348B" w:rsidRDefault="0058348B" w:rsidP="003558A0">
            <w:pPr>
              <w:pStyle w:val="Figura"/>
              <w:spacing w:line="256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5.5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8348B" w:rsidRDefault="0058348B" w:rsidP="003558A0">
            <w:pPr>
              <w:pStyle w:val="Figura"/>
              <w:spacing w:line="256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5.6</w:t>
            </w:r>
          </w:p>
        </w:tc>
      </w:tr>
      <w:tr w:rsidR="0058348B" w:rsidRPr="00524710" w:rsidTr="003558A0">
        <w:trPr>
          <w:trHeight w:val="484"/>
          <w:jc w:val="center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8348B" w:rsidRDefault="0058348B" w:rsidP="003558A0">
            <w:pPr>
              <w:pStyle w:val="Figura"/>
              <w:spacing w:line="25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RF1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</w:tr>
      <w:tr w:rsidR="0058348B" w:rsidRPr="00524710" w:rsidTr="003558A0">
        <w:trPr>
          <w:trHeight w:val="484"/>
          <w:jc w:val="center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8348B" w:rsidRDefault="0058348B" w:rsidP="003558A0">
            <w:pPr>
              <w:pStyle w:val="Figura"/>
              <w:spacing w:line="25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RF2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866AD6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</w:tr>
      <w:tr w:rsidR="0058348B" w:rsidRPr="00524710" w:rsidTr="003558A0">
        <w:trPr>
          <w:trHeight w:val="499"/>
          <w:jc w:val="center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8348B" w:rsidRDefault="0058348B" w:rsidP="003558A0">
            <w:pPr>
              <w:pStyle w:val="Figura"/>
              <w:spacing w:line="25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RF3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866AD6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</w:tr>
      <w:tr w:rsidR="0058348B" w:rsidRPr="00524710" w:rsidTr="003558A0">
        <w:trPr>
          <w:trHeight w:val="499"/>
          <w:jc w:val="center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8348B" w:rsidRDefault="0058348B" w:rsidP="003558A0">
            <w:pPr>
              <w:pStyle w:val="Figura"/>
              <w:spacing w:line="25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RF4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866AD6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</w:tr>
      <w:tr w:rsidR="0058348B" w:rsidRPr="00524710" w:rsidTr="003558A0">
        <w:trPr>
          <w:trHeight w:val="499"/>
          <w:jc w:val="center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8348B" w:rsidRDefault="0058348B" w:rsidP="003558A0">
            <w:pPr>
              <w:pStyle w:val="Figura"/>
              <w:spacing w:line="25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RF5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866AD6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</w:tr>
      <w:tr w:rsidR="0058348B" w:rsidRPr="00524710" w:rsidTr="003558A0">
        <w:trPr>
          <w:trHeight w:val="499"/>
          <w:jc w:val="center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8348B" w:rsidRDefault="0058348B" w:rsidP="003558A0">
            <w:pPr>
              <w:pStyle w:val="Figura"/>
              <w:spacing w:line="25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RF6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866AD6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</w:tr>
      <w:tr w:rsidR="0058348B" w:rsidRPr="00524710" w:rsidTr="003558A0">
        <w:trPr>
          <w:trHeight w:val="499"/>
          <w:jc w:val="center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8348B" w:rsidRDefault="0058348B" w:rsidP="003558A0">
            <w:pPr>
              <w:pStyle w:val="Figura"/>
              <w:spacing w:line="25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RF7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</w:tr>
      <w:tr w:rsidR="0058348B" w:rsidRPr="00524710" w:rsidTr="003558A0">
        <w:trPr>
          <w:trHeight w:val="499"/>
          <w:jc w:val="center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8348B" w:rsidRDefault="0058348B" w:rsidP="003558A0">
            <w:pPr>
              <w:pStyle w:val="Figura"/>
              <w:spacing w:line="25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RF8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</w:tr>
      <w:tr w:rsidR="0058348B" w:rsidRPr="00524710" w:rsidTr="003558A0">
        <w:trPr>
          <w:trHeight w:val="499"/>
          <w:jc w:val="center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8348B" w:rsidRDefault="0058348B" w:rsidP="003558A0">
            <w:pPr>
              <w:pStyle w:val="Figura"/>
              <w:spacing w:line="25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RF9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</w:tr>
      <w:tr w:rsidR="0058348B" w:rsidRPr="00524710" w:rsidTr="003558A0">
        <w:trPr>
          <w:trHeight w:val="499"/>
          <w:jc w:val="center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8348B" w:rsidRDefault="0058348B" w:rsidP="003558A0">
            <w:pPr>
              <w:pStyle w:val="Figura"/>
              <w:spacing w:line="25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RF10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</w:tr>
      <w:tr w:rsidR="0058348B" w:rsidRPr="00524710" w:rsidTr="003558A0">
        <w:trPr>
          <w:trHeight w:val="499"/>
          <w:jc w:val="center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8348B" w:rsidRDefault="0058348B" w:rsidP="003558A0">
            <w:pPr>
              <w:pStyle w:val="Figura"/>
              <w:spacing w:line="25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RF11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</w:tr>
      <w:tr w:rsidR="0058348B" w:rsidRPr="00524710" w:rsidTr="003558A0">
        <w:trPr>
          <w:trHeight w:val="499"/>
          <w:jc w:val="center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8348B" w:rsidRDefault="0058348B" w:rsidP="003558A0">
            <w:pPr>
              <w:pStyle w:val="Figura"/>
              <w:spacing w:line="25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RF12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</w:tr>
      <w:tr w:rsidR="003558A0" w:rsidRPr="00524710" w:rsidTr="003558A0">
        <w:trPr>
          <w:trHeight w:val="499"/>
          <w:jc w:val="center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3558A0" w:rsidRDefault="003558A0" w:rsidP="003558A0">
            <w:pPr>
              <w:pStyle w:val="Figura"/>
              <w:spacing w:line="25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RF13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8A0" w:rsidRDefault="003558A0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8A0" w:rsidRPr="00524710" w:rsidRDefault="003558A0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8A0" w:rsidRPr="00524710" w:rsidRDefault="003558A0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8A0" w:rsidRPr="00524710" w:rsidRDefault="003558A0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8A0" w:rsidRPr="00524710" w:rsidRDefault="003558A0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8A0" w:rsidRPr="00524710" w:rsidRDefault="003558A0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</w:tr>
      <w:tr w:rsidR="003558A0" w:rsidRPr="00524710" w:rsidTr="003558A0">
        <w:trPr>
          <w:trHeight w:val="499"/>
          <w:jc w:val="center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3558A0" w:rsidRDefault="003558A0" w:rsidP="003558A0">
            <w:pPr>
              <w:pStyle w:val="Figura"/>
              <w:spacing w:line="25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RF14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8A0" w:rsidRDefault="003558A0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8A0" w:rsidRPr="00524710" w:rsidRDefault="003558A0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8A0" w:rsidRPr="00524710" w:rsidRDefault="003558A0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8A0" w:rsidRPr="00524710" w:rsidRDefault="003558A0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8A0" w:rsidRPr="00524710" w:rsidRDefault="003558A0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8A0" w:rsidRPr="00524710" w:rsidRDefault="003558A0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</w:tr>
      <w:tr w:rsidR="003558A0" w:rsidRPr="00524710" w:rsidTr="003558A0">
        <w:trPr>
          <w:trHeight w:val="499"/>
          <w:jc w:val="center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3558A0" w:rsidRDefault="003558A0" w:rsidP="003558A0">
            <w:pPr>
              <w:pStyle w:val="Figura"/>
              <w:spacing w:line="25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RF15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8A0" w:rsidRDefault="003558A0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8A0" w:rsidRPr="00524710" w:rsidRDefault="003558A0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8A0" w:rsidRPr="00524710" w:rsidRDefault="003558A0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8A0" w:rsidRPr="00524710" w:rsidRDefault="003558A0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8A0" w:rsidRPr="00524710" w:rsidRDefault="003558A0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8A0" w:rsidRPr="00524710" w:rsidRDefault="003558A0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</w:tr>
      <w:tr w:rsidR="003558A0" w:rsidRPr="00524710" w:rsidTr="003558A0">
        <w:trPr>
          <w:trHeight w:val="499"/>
          <w:jc w:val="center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3558A0" w:rsidRDefault="003558A0" w:rsidP="003558A0">
            <w:pPr>
              <w:pStyle w:val="Figura"/>
              <w:spacing w:line="25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RF16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8A0" w:rsidRDefault="003558A0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8A0" w:rsidRPr="00524710" w:rsidRDefault="003558A0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8A0" w:rsidRPr="00524710" w:rsidRDefault="003558A0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8A0" w:rsidRPr="00524710" w:rsidRDefault="003558A0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8A0" w:rsidRPr="00524710" w:rsidRDefault="003558A0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8A0" w:rsidRPr="00524710" w:rsidRDefault="003558A0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</w:tr>
      <w:tr w:rsidR="003558A0" w:rsidRPr="00524710" w:rsidTr="003558A0">
        <w:trPr>
          <w:trHeight w:val="499"/>
          <w:jc w:val="center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3558A0" w:rsidRDefault="003558A0" w:rsidP="003558A0">
            <w:pPr>
              <w:pStyle w:val="Figura"/>
              <w:spacing w:line="25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RF17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8A0" w:rsidRDefault="003558A0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8A0" w:rsidRPr="00524710" w:rsidRDefault="003558A0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8A0" w:rsidRPr="00524710" w:rsidRDefault="003558A0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8A0" w:rsidRPr="00524710" w:rsidRDefault="003558A0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8A0" w:rsidRPr="00524710" w:rsidRDefault="003558A0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8A0" w:rsidRPr="00524710" w:rsidRDefault="003558A0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</w:tr>
      <w:tr w:rsidR="003558A0" w:rsidRPr="00524710" w:rsidTr="003558A0">
        <w:trPr>
          <w:trHeight w:val="499"/>
          <w:jc w:val="center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3558A0" w:rsidRDefault="003558A0" w:rsidP="003558A0">
            <w:pPr>
              <w:pStyle w:val="Figura"/>
              <w:spacing w:line="25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RF18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8A0" w:rsidRDefault="003558A0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8A0" w:rsidRPr="00524710" w:rsidRDefault="003558A0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8A0" w:rsidRPr="00524710" w:rsidRDefault="003558A0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8A0" w:rsidRPr="00524710" w:rsidRDefault="003558A0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8A0" w:rsidRPr="00524710" w:rsidRDefault="003558A0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8A0" w:rsidRPr="00524710" w:rsidRDefault="003558A0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</w:tr>
      <w:tr w:rsidR="003558A0" w:rsidRPr="00524710" w:rsidTr="003558A0">
        <w:trPr>
          <w:trHeight w:val="499"/>
          <w:jc w:val="center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3558A0" w:rsidRDefault="003558A0" w:rsidP="003558A0">
            <w:pPr>
              <w:pStyle w:val="Figura"/>
              <w:spacing w:line="25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RF19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8A0" w:rsidRDefault="003558A0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8A0" w:rsidRPr="00524710" w:rsidRDefault="003558A0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8A0" w:rsidRPr="00524710" w:rsidRDefault="003558A0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8A0" w:rsidRPr="00524710" w:rsidRDefault="003558A0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8A0" w:rsidRPr="00524710" w:rsidRDefault="003558A0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8A0" w:rsidRPr="00524710" w:rsidRDefault="003558A0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</w:tr>
      <w:tr w:rsidR="003558A0" w:rsidRPr="00524710" w:rsidTr="003558A0">
        <w:trPr>
          <w:trHeight w:val="499"/>
          <w:jc w:val="center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3558A0" w:rsidRDefault="003558A0" w:rsidP="003558A0">
            <w:pPr>
              <w:pStyle w:val="Figura"/>
              <w:spacing w:line="25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RF20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8A0" w:rsidRDefault="003558A0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8A0" w:rsidRPr="00524710" w:rsidRDefault="003558A0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8A0" w:rsidRPr="00524710" w:rsidRDefault="003558A0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8A0" w:rsidRPr="00524710" w:rsidRDefault="003558A0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8A0" w:rsidRPr="00524710" w:rsidRDefault="003558A0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8A0" w:rsidRPr="00524710" w:rsidRDefault="003558A0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</w:tr>
      <w:tr w:rsidR="0058348B" w:rsidRPr="00524710" w:rsidTr="003558A0">
        <w:trPr>
          <w:trHeight w:val="499"/>
          <w:jc w:val="center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8348B" w:rsidRDefault="0058348B" w:rsidP="003558A0">
            <w:pPr>
              <w:pStyle w:val="Figura"/>
              <w:spacing w:line="25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RF</w:t>
            </w:r>
            <w:r w:rsidR="003558A0">
              <w:rPr>
                <w:b/>
                <w:sz w:val="16"/>
                <w:szCs w:val="16"/>
              </w:rPr>
              <w:t>21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58348B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48B" w:rsidRPr="00524710" w:rsidRDefault="00A24902" w:rsidP="003558A0">
            <w:pPr>
              <w:pStyle w:val="Figura"/>
              <w:spacing w:line="25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</w:tbl>
    <w:p w:rsidR="001A4095" w:rsidRDefault="001A4095" w:rsidP="001A4095">
      <w:pPr>
        <w:pStyle w:val="GyL00"/>
      </w:pPr>
      <w:bookmarkStart w:id="21" w:name="_Toc440289967"/>
      <w:bookmarkStart w:id="22" w:name="_Toc449345680"/>
      <w:r>
        <w:lastRenderedPageBreak/>
        <w:t>Apéndice</w:t>
      </w:r>
      <w:bookmarkEnd w:id="21"/>
      <w:bookmarkEnd w:id="22"/>
    </w:p>
    <w:p w:rsidR="001A4095" w:rsidRDefault="001A4095" w:rsidP="001A4095">
      <w:pPr>
        <w:pStyle w:val="GyL01"/>
      </w:pPr>
      <w:bookmarkStart w:id="23" w:name="_Toc440289968"/>
      <w:bookmarkStart w:id="24" w:name="_Toc449345681"/>
      <w:r>
        <w:t>Glosario</w:t>
      </w:r>
      <w:bookmarkEnd w:id="23"/>
      <w:bookmarkEnd w:id="24"/>
    </w:p>
    <w:p w:rsidR="001A4095" w:rsidRDefault="009E05B0" w:rsidP="001A4095">
      <w:pPr>
        <w:pStyle w:val="Textoindependiente"/>
      </w:pPr>
      <w:r>
        <w:t>NA</w:t>
      </w:r>
    </w:p>
    <w:p w:rsidR="001A4095" w:rsidRDefault="001A4095" w:rsidP="001A4095">
      <w:pPr>
        <w:pStyle w:val="GyL01"/>
      </w:pPr>
      <w:bookmarkStart w:id="25" w:name="_Toc440289969"/>
      <w:bookmarkStart w:id="26" w:name="_Toc449345682"/>
      <w:r>
        <w:t>Historia de cambios</w:t>
      </w:r>
      <w:bookmarkEnd w:id="25"/>
      <w:bookmarkEnd w:id="26"/>
    </w:p>
    <w:p w:rsidR="0058348B" w:rsidRDefault="0058348B" w:rsidP="0058348B">
      <w:pPr>
        <w:pStyle w:val="Textoindependiente"/>
      </w:pPr>
    </w:p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800"/>
        <w:gridCol w:w="1260"/>
        <w:gridCol w:w="4791"/>
      </w:tblGrid>
      <w:tr w:rsidR="009E05B0" w:rsidTr="003558A0">
        <w:tc>
          <w:tcPr>
            <w:tcW w:w="1150" w:type="dxa"/>
            <w:shd w:val="clear" w:color="auto" w:fill="F3F3F3"/>
          </w:tcPr>
          <w:p w:rsidR="009E05B0" w:rsidRDefault="009E05B0" w:rsidP="003558A0">
            <w:pPr>
              <w:rPr>
                <w:b/>
                <w:bCs/>
              </w:rPr>
            </w:pPr>
            <w:r>
              <w:rPr>
                <w:b/>
                <w:bCs/>
              </w:rPr>
              <w:t>Revisión</w:t>
            </w:r>
          </w:p>
        </w:tc>
        <w:tc>
          <w:tcPr>
            <w:tcW w:w="1800" w:type="dxa"/>
            <w:shd w:val="clear" w:color="auto" w:fill="F3F3F3"/>
          </w:tcPr>
          <w:p w:rsidR="009E05B0" w:rsidRDefault="009E05B0" w:rsidP="003558A0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1260" w:type="dxa"/>
            <w:shd w:val="clear" w:color="auto" w:fill="F3F3F3"/>
          </w:tcPr>
          <w:p w:rsidR="009E05B0" w:rsidRDefault="009E05B0" w:rsidP="003558A0">
            <w:pPr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4791" w:type="dxa"/>
            <w:shd w:val="clear" w:color="auto" w:fill="F3F3F3"/>
          </w:tcPr>
          <w:p w:rsidR="009E05B0" w:rsidRDefault="009E05B0" w:rsidP="003558A0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58348B" w:rsidRPr="00862DC0" w:rsidTr="003558A0">
        <w:tc>
          <w:tcPr>
            <w:tcW w:w="1150" w:type="dxa"/>
          </w:tcPr>
          <w:p w:rsidR="0058348B" w:rsidRPr="00862DC0" w:rsidRDefault="0058348B" w:rsidP="0058348B">
            <w:pPr>
              <w:pStyle w:val="Celdacentrada"/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1800" w:type="dxa"/>
            <w:vAlign w:val="center"/>
          </w:tcPr>
          <w:p w:rsidR="0058348B" w:rsidRPr="00862DC0" w:rsidRDefault="0058348B" w:rsidP="003558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Karina Barbosa</w:t>
            </w:r>
          </w:p>
        </w:tc>
        <w:tc>
          <w:tcPr>
            <w:tcW w:w="1260" w:type="dxa"/>
            <w:vAlign w:val="center"/>
          </w:tcPr>
          <w:p w:rsidR="0058348B" w:rsidRPr="00862DC0" w:rsidRDefault="0058348B" w:rsidP="003558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23/10/2015</w:t>
            </w:r>
          </w:p>
        </w:tc>
        <w:tc>
          <w:tcPr>
            <w:tcW w:w="4791" w:type="dxa"/>
            <w:vAlign w:val="center"/>
          </w:tcPr>
          <w:p w:rsidR="0058348B" w:rsidRPr="00862DC0" w:rsidRDefault="0058348B" w:rsidP="003558A0">
            <w:pPr>
              <w:rPr>
                <w:sz w:val="18"/>
                <w:szCs w:val="18"/>
              </w:rPr>
            </w:pPr>
            <w:r w:rsidRPr="00862DC0">
              <w:rPr>
                <w:sz w:val="18"/>
                <w:szCs w:val="18"/>
              </w:rPr>
              <w:t>Creación del documento.</w:t>
            </w:r>
          </w:p>
        </w:tc>
      </w:tr>
      <w:tr w:rsidR="00D45FA0" w:rsidRPr="00862DC0" w:rsidTr="008E689D">
        <w:tc>
          <w:tcPr>
            <w:tcW w:w="1150" w:type="dxa"/>
          </w:tcPr>
          <w:p w:rsidR="00D45FA0" w:rsidRPr="00862DC0" w:rsidRDefault="00D45FA0" w:rsidP="008E689D">
            <w:pPr>
              <w:pStyle w:val="Celdacentrada"/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</w:t>
            </w:r>
          </w:p>
        </w:tc>
        <w:tc>
          <w:tcPr>
            <w:tcW w:w="1800" w:type="dxa"/>
            <w:vAlign w:val="center"/>
          </w:tcPr>
          <w:p w:rsidR="00D45FA0" w:rsidRPr="00862DC0" w:rsidRDefault="00D45FA0" w:rsidP="008E68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Karina Barbosa</w:t>
            </w:r>
          </w:p>
        </w:tc>
        <w:tc>
          <w:tcPr>
            <w:tcW w:w="1260" w:type="dxa"/>
            <w:vAlign w:val="center"/>
          </w:tcPr>
          <w:p w:rsidR="00D45FA0" w:rsidRPr="00862DC0" w:rsidRDefault="00D45FA0" w:rsidP="008E68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23/10/2015</w:t>
            </w:r>
          </w:p>
        </w:tc>
        <w:tc>
          <w:tcPr>
            <w:tcW w:w="4791" w:type="dxa"/>
            <w:vAlign w:val="center"/>
          </w:tcPr>
          <w:p w:rsidR="00D45FA0" w:rsidRPr="00862DC0" w:rsidRDefault="00D45FA0" w:rsidP="008E68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Actualización/Corrección de Documento</w:t>
            </w:r>
          </w:p>
        </w:tc>
      </w:tr>
      <w:tr w:rsidR="00A62CD8" w:rsidRPr="00862DC0" w:rsidTr="003558A0">
        <w:tc>
          <w:tcPr>
            <w:tcW w:w="1150" w:type="dxa"/>
          </w:tcPr>
          <w:p w:rsidR="00A62CD8" w:rsidRPr="00862DC0" w:rsidRDefault="006854FC" w:rsidP="0058348B">
            <w:pPr>
              <w:pStyle w:val="Celdacentrada"/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</w:t>
            </w:r>
          </w:p>
        </w:tc>
        <w:tc>
          <w:tcPr>
            <w:tcW w:w="1800" w:type="dxa"/>
            <w:vAlign w:val="center"/>
          </w:tcPr>
          <w:p w:rsidR="00A62CD8" w:rsidRPr="00862DC0" w:rsidRDefault="00A62CD8" w:rsidP="003558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Karina Barbosa</w:t>
            </w:r>
          </w:p>
        </w:tc>
        <w:tc>
          <w:tcPr>
            <w:tcW w:w="1260" w:type="dxa"/>
            <w:vAlign w:val="center"/>
          </w:tcPr>
          <w:p w:rsidR="00A62CD8" w:rsidRPr="00862DC0" w:rsidRDefault="00D45FA0" w:rsidP="003558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12/01/2016</w:t>
            </w:r>
          </w:p>
        </w:tc>
        <w:tc>
          <w:tcPr>
            <w:tcW w:w="4791" w:type="dxa"/>
            <w:vAlign w:val="center"/>
          </w:tcPr>
          <w:p w:rsidR="00A62CD8" w:rsidRPr="00862DC0" w:rsidRDefault="00D45FA0" w:rsidP="00D45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Actualización</w:t>
            </w:r>
            <w:r w:rsidR="00A62CD8">
              <w:rPr>
                <w:sz w:val="18"/>
                <w:szCs w:val="18"/>
              </w:rPr>
              <w:t xml:space="preserve"> de Documento</w:t>
            </w:r>
            <w:r>
              <w:rPr>
                <w:sz w:val="18"/>
                <w:szCs w:val="18"/>
              </w:rPr>
              <w:t xml:space="preserve"> por Cambios.</w:t>
            </w:r>
          </w:p>
        </w:tc>
      </w:tr>
    </w:tbl>
    <w:p w:rsidR="001A4095" w:rsidRDefault="00F94B44" w:rsidP="001A4095">
      <w:pPr>
        <w:pStyle w:val="Lista"/>
      </w:pPr>
      <w:r>
        <w:t xml:space="preserve"> </w:t>
      </w:r>
    </w:p>
    <w:sectPr w:rsidR="001A4095">
      <w:headerReference w:type="default" r:id="rId7"/>
      <w:footerReference w:type="default" r:id="rId8"/>
      <w:headerReference w:type="first" r:id="rId9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C1C" w:rsidRDefault="00211C1C">
      <w:r>
        <w:separator/>
      </w:r>
    </w:p>
  </w:endnote>
  <w:endnote w:type="continuationSeparator" w:id="0">
    <w:p w:rsidR="00211C1C" w:rsidRDefault="00211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89D" w:rsidRDefault="008E689D">
    <w:pPr>
      <w:pStyle w:val="Piedepgina"/>
      <w:rPr>
        <w:rStyle w:val="Nmerodepgina"/>
        <w:lang w:val="pt-BR"/>
      </w:rPr>
    </w:pPr>
    <w:r>
      <w:t xml:space="preserve"> </w:t>
    </w:r>
    <w:r w:rsidRPr="00A0754A">
      <w:rPr>
        <w:lang w:val="pt-BR"/>
      </w:rPr>
      <w:tab/>
      <w:t xml:space="preserve">Page </w:t>
    </w:r>
    <w:r>
      <w:rPr>
        <w:rStyle w:val="Nmerodepgina"/>
      </w:rPr>
      <w:fldChar w:fldCharType="begin"/>
    </w:r>
    <w:r w:rsidRPr="00A0754A">
      <w:rPr>
        <w:rStyle w:val="Nmerodepgina"/>
        <w:lang w:val="pt-BR"/>
      </w:rPr>
      <w:instrText xml:space="preserve"> PAGE </w:instrText>
    </w:r>
    <w:r>
      <w:rPr>
        <w:rStyle w:val="Nmerodepgina"/>
      </w:rPr>
      <w:fldChar w:fldCharType="separate"/>
    </w:r>
    <w:r w:rsidR="007746BA">
      <w:rPr>
        <w:rStyle w:val="Nmerodepgina"/>
        <w:noProof/>
        <w:lang w:val="pt-BR"/>
      </w:rPr>
      <w:t>13</w:t>
    </w:r>
    <w:r>
      <w:rPr>
        <w:rStyle w:val="Nmerodepgina"/>
      </w:rPr>
      <w:fldChar w:fldCharType="end"/>
    </w:r>
    <w:r w:rsidRPr="00A0754A">
      <w:rPr>
        <w:rStyle w:val="Nmerodepgina"/>
        <w:lang w:val="pt-BR"/>
      </w:rPr>
      <w:t>/</w:t>
    </w:r>
    <w:r>
      <w:rPr>
        <w:rStyle w:val="Nmerodepgina"/>
      </w:rPr>
      <w:fldChar w:fldCharType="begin"/>
    </w:r>
    <w:r w:rsidRPr="00A0754A">
      <w:rPr>
        <w:rStyle w:val="Nmerodepgina"/>
        <w:lang w:val="pt-BR"/>
      </w:rPr>
      <w:instrText xml:space="preserve"> NUMPAGES </w:instrText>
    </w:r>
    <w:r>
      <w:rPr>
        <w:rStyle w:val="Nmerodepgina"/>
      </w:rPr>
      <w:fldChar w:fldCharType="separate"/>
    </w:r>
    <w:r w:rsidR="007746BA">
      <w:rPr>
        <w:rStyle w:val="Nmerodepgina"/>
        <w:noProof/>
        <w:lang w:val="pt-BR"/>
      </w:rPr>
      <w:t>13</w:t>
    </w:r>
    <w:r>
      <w:rPr>
        <w:rStyle w:val="Nmerodepgina"/>
      </w:rPr>
      <w:fldChar w:fldCharType="end"/>
    </w:r>
    <w:r w:rsidRPr="00A0754A">
      <w:rPr>
        <w:rStyle w:val="Nmerodepgina"/>
        <w:lang w:val="pt-BR"/>
      </w:rPr>
      <w:tab/>
    </w:r>
    <w:r>
      <w:rPr>
        <w:rStyle w:val="Nmerodepgina"/>
        <w:lang w:val="pt-BR"/>
      </w:rPr>
      <w:t xml:space="preserve">Departamento De </w:t>
    </w:r>
    <w:r w:rsidRPr="0029394F">
      <w:rPr>
        <w:rStyle w:val="Nmerodepgina"/>
      </w:rPr>
      <w:t>Ingeniería</w:t>
    </w:r>
    <w:r>
      <w:rPr>
        <w:rStyle w:val="Nmerodepgina"/>
      </w:rPr>
      <w:t xml:space="preserve"> e</w:t>
    </w:r>
  </w:p>
  <w:p w:rsidR="008E689D" w:rsidRPr="00A0754A" w:rsidRDefault="008E689D">
    <w:pPr>
      <w:pStyle w:val="Piedepgina"/>
      <w:rPr>
        <w:lang w:val="pt-BR"/>
      </w:rPr>
    </w:pPr>
    <w:r>
      <w:rPr>
        <w:rStyle w:val="Nmerodepgina"/>
        <w:lang w:val="pt-BR"/>
      </w:rPr>
      <w:tab/>
    </w:r>
    <w:r>
      <w:rPr>
        <w:rStyle w:val="Nmerodepgina"/>
        <w:lang w:val="pt-BR"/>
      </w:rPr>
      <w:tab/>
    </w:r>
    <w:r w:rsidRPr="0029394F">
      <w:rPr>
        <w:rStyle w:val="Nmerodepgina"/>
      </w:rPr>
      <w:t>Investigaciones</w:t>
    </w:r>
    <w:r>
      <w:rPr>
        <w:rStyle w:val="Nmerodepgina"/>
        <w:lang w:val="pt-BR"/>
      </w:rPr>
      <w:t xml:space="preserve"> tecnológicas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C1C" w:rsidRDefault="00211C1C">
      <w:r>
        <w:separator/>
      </w:r>
    </w:p>
  </w:footnote>
  <w:footnote w:type="continuationSeparator" w:id="0">
    <w:p w:rsidR="00211C1C" w:rsidRDefault="00211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658"/>
      <w:gridCol w:w="2180"/>
    </w:tblGrid>
    <w:tr w:rsidR="008E689D">
      <w:trPr>
        <w:cantSplit/>
      </w:trPr>
      <w:tc>
        <w:tcPr>
          <w:tcW w:w="7090" w:type="dxa"/>
        </w:tcPr>
        <w:p w:rsidR="008E689D" w:rsidRDefault="008E689D">
          <w:pPr>
            <w:pStyle w:val="Encabezado"/>
            <w:rPr>
              <w:noProof/>
              <w:lang w:val="es-ES"/>
            </w:rPr>
          </w:pPr>
          <w:r>
            <w:rPr>
              <w:noProof/>
            </w:rPr>
            <w:t>EAS</w:t>
          </w:r>
        </w:p>
      </w:tc>
      <w:tc>
        <w:tcPr>
          <w:tcW w:w="1888" w:type="dxa"/>
          <w:vMerge w:val="restart"/>
        </w:tcPr>
        <w:p w:rsidR="008E689D" w:rsidRDefault="008E689D" w:rsidP="003F2DE2">
          <w:pPr>
            <w:pStyle w:val="Encabezado"/>
            <w:jc w:val="center"/>
            <w:rPr>
              <w:noProof/>
              <w:lang w:val="es-ES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0800" behindDoc="1" locked="0" layoutInCell="1" allowOverlap="1" wp14:anchorId="3984E739" wp14:editId="3AA759E3">
                <wp:simplePos x="0" y="0"/>
                <wp:positionH relativeFrom="column">
                  <wp:posOffset>-158750</wp:posOffset>
                </wp:positionH>
                <wp:positionV relativeFrom="paragraph">
                  <wp:posOffset>-62230</wp:posOffset>
                </wp:positionV>
                <wp:extent cx="1285875" cy="837565"/>
                <wp:effectExtent l="0" t="0" r="9525" b="635"/>
                <wp:wrapTight wrapText="bothSides">
                  <wp:wrapPolygon edited="0">
                    <wp:start x="0" y="0"/>
                    <wp:lineTo x="0" y="21125"/>
                    <wp:lineTo x="21440" y="21125"/>
                    <wp:lineTo x="21440" y="0"/>
                    <wp:lineTo x="0" y="0"/>
                  </wp:wrapPolygon>
                </wp:wrapTight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102" t="26667" r="5102" b="6667"/>
                        <a:stretch/>
                      </pic:blipFill>
                      <pic:spPr bwMode="auto">
                        <a:xfrm>
                          <a:off x="0" y="0"/>
                          <a:ext cx="1285875" cy="8375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</w:tr>
    <w:tr w:rsidR="008E689D">
      <w:trPr>
        <w:cantSplit/>
      </w:trPr>
      <w:tc>
        <w:tcPr>
          <w:tcW w:w="7090" w:type="dxa"/>
        </w:tcPr>
        <w:p w:rsidR="008E689D" w:rsidRDefault="008E689D">
          <w:pPr>
            <w:pStyle w:val="Encabezado"/>
            <w:rPr>
              <w:noProof/>
              <w:lang w:val="es-ES"/>
            </w:rPr>
          </w:pPr>
          <w:r>
            <w:rPr>
              <w:noProof/>
            </w:rPr>
            <w:t xml:space="preserve">Proyecto Estacionamiento     </w:t>
          </w:r>
        </w:p>
      </w:tc>
      <w:tc>
        <w:tcPr>
          <w:tcW w:w="1888" w:type="dxa"/>
          <w:vMerge/>
        </w:tcPr>
        <w:p w:rsidR="008E689D" w:rsidRDefault="008E689D">
          <w:pPr>
            <w:pStyle w:val="Encabezado"/>
            <w:jc w:val="right"/>
            <w:rPr>
              <w:noProof/>
              <w:lang w:val="es-ES"/>
            </w:rPr>
          </w:pPr>
        </w:p>
      </w:tc>
    </w:tr>
  </w:tbl>
  <w:p w:rsidR="008E689D" w:rsidRDefault="008E689D" w:rsidP="003F2DE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89D" w:rsidRDefault="008E689D">
    <w:pPr>
      <w:pStyle w:val="Encabezado"/>
    </w:pPr>
    <w:r>
      <w:rPr>
        <w:color w:val="C0C0C0"/>
      </w:rPr>
      <w:t xml:space="preserve">                                                                                 </w:t>
    </w:r>
    <w:r>
      <w:rPr>
        <w:lang w:val="es-E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97585"/>
    <w:multiLevelType w:val="hybridMultilevel"/>
    <w:tmpl w:val="733AD1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73D57"/>
    <w:multiLevelType w:val="multilevel"/>
    <w:tmpl w:val="ECF0578A"/>
    <w:lvl w:ilvl="0">
      <w:start w:val="1"/>
      <w:numFmt w:val="decimal"/>
      <w:pStyle w:val="GyL0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GyL01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01420AA"/>
    <w:multiLevelType w:val="hybridMultilevel"/>
    <w:tmpl w:val="D458E728"/>
    <w:lvl w:ilvl="0" w:tplc="0DA83846">
      <w:start w:val="1"/>
      <w:numFmt w:val="bullet"/>
      <w:lvlText w:val="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26CF116">
      <w:start w:val="1"/>
      <w:numFmt w:val="bullet"/>
      <w:pStyle w:val="CasoDePruebaTitulo"/>
      <w:lvlText w:val="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66BF6"/>
    <w:multiLevelType w:val="hybridMultilevel"/>
    <w:tmpl w:val="0C462580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3"/>
  </w:num>
  <w:num w:numId="9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3DE"/>
    <w:rsid w:val="000008E2"/>
    <w:rsid w:val="00001B63"/>
    <w:rsid w:val="00002946"/>
    <w:rsid w:val="0000325C"/>
    <w:rsid w:val="00011E70"/>
    <w:rsid w:val="000136F8"/>
    <w:rsid w:val="00014004"/>
    <w:rsid w:val="00014B1B"/>
    <w:rsid w:val="00016405"/>
    <w:rsid w:val="0002393A"/>
    <w:rsid w:val="000425CD"/>
    <w:rsid w:val="000432BF"/>
    <w:rsid w:val="0004577E"/>
    <w:rsid w:val="00045A66"/>
    <w:rsid w:val="00045EBF"/>
    <w:rsid w:val="0004600C"/>
    <w:rsid w:val="000462E2"/>
    <w:rsid w:val="00046F39"/>
    <w:rsid w:val="00053309"/>
    <w:rsid w:val="00053C94"/>
    <w:rsid w:val="00054933"/>
    <w:rsid w:val="000609C0"/>
    <w:rsid w:val="000628D7"/>
    <w:rsid w:val="0006537C"/>
    <w:rsid w:val="00070B5E"/>
    <w:rsid w:val="00071CDF"/>
    <w:rsid w:val="00074691"/>
    <w:rsid w:val="000746DF"/>
    <w:rsid w:val="00075F51"/>
    <w:rsid w:val="00082638"/>
    <w:rsid w:val="00082C42"/>
    <w:rsid w:val="000844FB"/>
    <w:rsid w:val="000906D8"/>
    <w:rsid w:val="000909D5"/>
    <w:rsid w:val="00091CD8"/>
    <w:rsid w:val="000928F8"/>
    <w:rsid w:val="00095598"/>
    <w:rsid w:val="000A0F3F"/>
    <w:rsid w:val="000A1AC1"/>
    <w:rsid w:val="000A3F0C"/>
    <w:rsid w:val="000A45D8"/>
    <w:rsid w:val="000A4C03"/>
    <w:rsid w:val="000A4EDD"/>
    <w:rsid w:val="000A5641"/>
    <w:rsid w:val="000B04F0"/>
    <w:rsid w:val="000B52D9"/>
    <w:rsid w:val="000C00A9"/>
    <w:rsid w:val="000C1D4E"/>
    <w:rsid w:val="000C22BB"/>
    <w:rsid w:val="000C3B40"/>
    <w:rsid w:val="000C3BD3"/>
    <w:rsid w:val="000C6AB9"/>
    <w:rsid w:val="000C6DD9"/>
    <w:rsid w:val="000D07B1"/>
    <w:rsid w:val="000D3CB0"/>
    <w:rsid w:val="000D522F"/>
    <w:rsid w:val="000D5E41"/>
    <w:rsid w:val="000D6C33"/>
    <w:rsid w:val="000D780E"/>
    <w:rsid w:val="000E05EA"/>
    <w:rsid w:val="000E17FE"/>
    <w:rsid w:val="000E3543"/>
    <w:rsid w:val="000E3BDA"/>
    <w:rsid w:val="000E7724"/>
    <w:rsid w:val="000E7D64"/>
    <w:rsid w:val="000F171A"/>
    <w:rsid w:val="000F17AA"/>
    <w:rsid w:val="000F1B30"/>
    <w:rsid w:val="000F3AA9"/>
    <w:rsid w:val="000F483F"/>
    <w:rsid w:val="00101100"/>
    <w:rsid w:val="00103EF5"/>
    <w:rsid w:val="00105A31"/>
    <w:rsid w:val="001065F2"/>
    <w:rsid w:val="0011150A"/>
    <w:rsid w:val="00122FFF"/>
    <w:rsid w:val="001269FB"/>
    <w:rsid w:val="0013173A"/>
    <w:rsid w:val="001356C6"/>
    <w:rsid w:val="00136122"/>
    <w:rsid w:val="00137AC3"/>
    <w:rsid w:val="001403D7"/>
    <w:rsid w:val="00140851"/>
    <w:rsid w:val="0014097A"/>
    <w:rsid w:val="00141F4C"/>
    <w:rsid w:val="00142B4C"/>
    <w:rsid w:val="001453BC"/>
    <w:rsid w:val="00145F7E"/>
    <w:rsid w:val="00151843"/>
    <w:rsid w:val="00152AEF"/>
    <w:rsid w:val="00153365"/>
    <w:rsid w:val="00153FE8"/>
    <w:rsid w:val="001572FD"/>
    <w:rsid w:val="00161673"/>
    <w:rsid w:val="00162444"/>
    <w:rsid w:val="001624C2"/>
    <w:rsid w:val="00163A36"/>
    <w:rsid w:val="0016640F"/>
    <w:rsid w:val="00167914"/>
    <w:rsid w:val="0017076A"/>
    <w:rsid w:val="001720CB"/>
    <w:rsid w:val="00172F69"/>
    <w:rsid w:val="00173124"/>
    <w:rsid w:val="00176E8A"/>
    <w:rsid w:val="00182FED"/>
    <w:rsid w:val="0018332E"/>
    <w:rsid w:val="001851E7"/>
    <w:rsid w:val="0018582B"/>
    <w:rsid w:val="00191BC1"/>
    <w:rsid w:val="0019208B"/>
    <w:rsid w:val="00192506"/>
    <w:rsid w:val="0019502F"/>
    <w:rsid w:val="001A075B"/>
    <w:rsid w:val="001A1088"/>
    <w:rsid w:val="001A1E89"/>
    <w:rsid w:val="001A227A"/>
    <w:rsid w:val="001A4095"/>
    <w:rsid w:val="001A48C7"/>
    <w:rsid w:val="001A7211"/>
    <w:rsid w:val="001B3969"/>
    <w:rsid w:val="001C0C98"/>
    <w:rsid w:val="001C26CD"/>
    <w:rsid w:val="001C4D47"/>
    <w:rsid w:val="001D0174"/>
    <w:rsid w:val="001D3CFA"/>
    <w:rsid w:val="001D4494"/>
    <w:rsid w:val="001E11F5"/>
    <w:rsid w:val="001E2DFE"/>
    <w:rsid w:val="001E40F2"/>
    <w:rsid w:val="001F1AB4"/>
    <w:rsid w:val="001F1D31"/>
    <w:rsid w:val="001F41EE"/>
    <w:rsid w:val="00206FAD"/>
    <w:rsid w:val="00206FC3"/>
    <w:rsid w:val="00211BD6"/>
    <w:rsid w:val="00211C1C"/>
    <w:rsid w:val="00213A9C"/>
    <w:rsid w:val="00213FA7"/>
    <w:rsid w:val="002141C7"/>
    <w:rsid w:val="00217A51"/>
    <w:rsid w:val="002247D6"/>
    <w:rsid w:val="00224CF8"/>
    <w:rsid w:val="0022536D"/>
    <w:rsid w:val="0022744B"/>
    <w:rsid w:val="00232545"/>
    <w:rsid w:val="00232A1A"/>
    <w:rsid w:val="00233F9E"/>
    <w:rsid w:val="00234D81"/>
    <w:rsid w:val="002369FB"/>
    <w:rsid w:val="0023784C"/>
    <w:rsid w:val="002415A8"/>
    <w:rsid w:val="00241C78"/>
    <w:rsid w:val="002424DA"/>
    <w:rsid w:val="00243571"/>
    <w:rsid w:val="0024454D"/>
    <w:rsid w:val="00245ABB"/>
    <w:rsid w:val="00246ABB"/>
    <w:rsid w:val="00247568"/>
    <w:rsid w:val="00247F95"/>
    <w:rsid w:val="0025077D"/>
    <w:rsid w:val="002539EE"/>
    <w:rsid w:val="00256661"/>
    <w:rsid w:val="00257794"/>
    <w:rsid w:val="00261734"/>
    <w:rsid w:val="00261D46"/>
    <w:rsid w:val="002631F9"/>
    <w:rsid w:val="00264806"/>
    <w:rsid w:val="00265F51"/>
    <w:rsid w:val="00267039"/>
    <w:rsid w:val="00267050"/>
    <w:rsid w:val="00267E07"/>
    <w:rsid w:val="00270672"/>
    <w:rsid w:val="00271B24"/>
    <w:rsid w:val="00272DEE"/>
    <w:rsid w:val="0027346B"/>
    <w:rsid w:val="00274D49"/>
    <w:rsid w:val="00284293"/>
    <w:rsid w:val="00284A5F"/>
    <w:rsid w:val="002919B9"/>
    <w:rsid w:val="0029394F"/>
    <w:rsid w:val="002A6E87"/>
    <w:rsid w:val="002A7718"/>
    <w:rsid w:val="002B08E7"/>
    <w:rsid w:val="002B1973"/>
    <w:rsid w:val="002B1A20"/>
    <w:rsid w:val="002B25E6"/>
    <w:rsid w:val="002C2A45"/>
    <w:rsid w:val="002C49AA"/>
    <w:rsid w:val="002C78DA"/>
    <w:rsid w:val="002D0639"/>
    <w:rsid w:val="002D132C"/>
    <w:rsid w:val="002D3370"/>
    <w:rsid w:val="002D443B"/>
    <w:rsid w:val="002D5F98"/>
    <w:rsid w:val="002D60D4"/>
    <w:rsid w:val="002D6797"/>
    <w:rsid w:val="002D7126"/>
    <w:rsid w:val="002D7904"/>
    <w:rsid w:val="002E0E2E"/>
    <w:rsid w:val="002E260F"/>
    <w:rsid w:val="002E3061"/>
    <w:rsid w:val="002E387C"/>
    <w:rsid w:val="002E5118"/>
    <w:rsid w:val="002E7627"/>
    <w:rsid w:val="002F11DD"/>
    <w:rsid w:val="002F17C9"/>
    <w:rsid w:val="002F7454"/>
    <w:rsid w:val="003016A1"/>
    <w:rsid w:val="003024A2"/>
    <w:rsid w:val="00304D13"/>
    <w:rsid w:val="0030645A"/>
    <w:rsid w:val="00313F26"/>
    <w:rsid w:val="003165F9"/>
    <w:rsid w:val="00321327"/>
    <w:rsid w:val="00323448"/>
    <w:rsid w:val="00336E90"/>
    <w:rsid w:val="00347FC4"/>
    <w:rsid w:val="00350482"/>
    <w:rsid w:val="00351B18"/>
    <w:rsid w:val="003520B1"/>
    <w:rsid w:val="00352CD7"/>
    <w:rsid w:val="003558A0"/>
    <w:rsid w:val="0035677B"/>
    <w:rsid w:val="003640FD"/>
    <w:rsid w:val="00364E3D"/>
    <w:rsid w:val="003663E0"/>
    <w:rsid w:val="0036788E"/>
    <w:rsid w:val="00371149"/>
    <w:rsid w:val="00372172"/>
    <w:rsid w:val="00382B78"/>
    <w:rsid w:val="003836FE"/>
    <w:rsid w:val="00386C38"/>
    <w:rsid w:val="00387CBD"/>
    <w:rsid w:val="00390848"/>
    <w:rsid w:val="0039114B"/>
    <w:rsid w:val="003911E6"/>
    <w:rsid w:val="00391C63"/>
    <w:rsid w:val="00394012"/>
    <w:rsid w:val="00395B95"/>
    <w:rsid w:val="003A005B"/>
    <w:rsid w:val="003A0F66"/>
    <w:rsid w:val="003A4C70"/>
    <w:rsid w:val="003A510B"/>
    <w:rsid w:val="003B1B8D"/>
    <w:rsid w:val="003B1F94"/>
    <w:rsid w:val="003C1068"/>
    <w:rsid w:val="003C2F60"/>
    <w:rsid w:val="003C5A02"/>
    <w:rsid w:val="003C679D"/>
    <w:rsid w:val="003D1D54"/>
    <w:rsid w:val="003D374E"/>
    <w:rsid w:val="003D3E09"/>
    <w:rsid w:val="003D66D3"/>
    <w:rsid w:val="003E23BC"/>
    <w:rsid w:val="003E5CA8"/>
    <w:rsid w:val="003F1506"/>
    <w:rsid w:val="003F2DE2"/>
    <w:rsid w:val="003F3488"/>
    <w:rsid w:val="003F3A05"/>
    <w:rsid w:val="003F3B5B"/>
    <w:rsid w:val="003F7167"/>
    <w:rsid w:val="003F72CD"/>
    <w:rsid w:val="003F7BAC"/>
    <w:rsid w:val="00400195"/>
    <w:rsid w:val="00400877"/>
    <w:rsid w:val="004031BD"/>
    <w:rsid w:val="00404887"/>
    <w:rsid w:val="0040722F"/>
    <w:rsid w:val="00407665"/>
    <w:rsid w:val="004118D3"/>
    <w:rsid w:val="004123D5"/>
    <w:rsid w:val="00413820"/>
    <w:rsid w:val="00417927"/>
    <w:rsid w:val="00424233"/>
    <w:rsid w:val="004246E9"/>
    <w:rsid w:val="004257B6"/>
    <w:rsid w:val="00426648"/>
    <w:rsid w:val="00430763"/>
    <w:rsid w:val="00431A38"/>
    <w:rsid w:val="00431C50"/>
    <w:rsid w:val="00432B33"/>
    <w:rsid w:val="004350ED"/>
    <w:rsid w:val="00436190"/>
    <w:rsid w:val="0043706D"/>
    <w:rsid w:val="00450A03"/>
    <w:rsid w:val="00450F07"/>
    <w:rsid w:val="004526E5"/>
    <w:rsid w:val="00454918"/>
    <w:rsid w:val="00454ACC"/>
    <w:rsid w:val="00455316"/>
    <w:rsid w:val="00457F8D"/>
    <w:rsid w:val="0046075A"/>
    <w:rsid w:val="0046084F"/>
    <w:rsid w:val="00463987"/>
    <w:rsid w:val="004653ED"/>
    <w:rsid w:val="0046636A"/>
    <w:rsid w:val="00466917"/>
    <w:rsid w:val="00481C6F"/>
    <w:rsid w:val="004939C6"/>
    <w:rsid w:val="0049498A"/>
    <w:rsid w:val="00495068"/>
    <w:rsid w:val="00495EC4"/>
    <w:rsid w:val="00497BAA"/>
    <w:rsid w:val="004A1F25"/>
    <w:rsid w:val="004A1F98"/>
    <w:rsid w:val="004A4B90"/>
    <w:rsid w:val="004A760F"/>
    <w:rsid w:val="004B1DC3"/>
    <w:rsid w:val="004B3DE9"/>
    <w:rsid w:val="004C0406"/>
    <w:rsid w:val="004C1BBA"/>
    <w:rsid w:val="004C22BF"/>
    <w:rsid w:val="004C4105"/>
    <w:rsid w:val="004C4C87"/>
    <w:rsid w:val="004C5CB4"/>
    <w:rsid w:val="004C74D5"/>
    <w:rsid w:val="004E129B"/>
    <w:rsid w:val="004E244E"/>
    <w:rsid w:val="004E3527"/>
    <w:rsid w:val="004E3721"/>
    <w:rsid w:val="004E79D0"/>
    <w:rsid w:val="004E7BA8"/>
    <w:rsid w:val="004F1193"/>
    <w:rsid w:val="004F2181"/>
    <w:rsid w:val="004F35D9"/>
    <w:rsid w:val="004F59D0"/>
    <w:rsid w:val="004F7742"/>
    <w:rsid w:val="004F7F56"/>
    <w:rsid w:val="0050428C"/>
    <w:rsid w:val="00514D3D"/>
    <w:rsid w:val="0051515B"/>
    <w:rsid w:val="005151C3"/>
    <w:rsid w:val="0051667C"/>
    <w:rsid w:val="00516C34"/>
    <w:rsid w:val="0051762B"/>
    <w:rsid w:val="00530594"/>
    <w:rsid w:val="00530F26"/>
    <w:rsid w:val="00532154"/>
    <w:rsid w:val="00532AF5"/>
    <w:rsid w:val="00535EC7"/>
    <w:rsid w:val="005369EF"/>
    <w:rsid w:val="005433D6"/>
    <w:rsid w:val="005515C3"/>
    <w:rsid w:val="0055277A"/>
    <w:rsid w:val="00552F88"/>
    <w:rsid w:val="0055329E"/>
    <w:rsid w:val="005550DC"/>
    <w:rsid w:val="00556296"/>
    <w:rsid w:val="0055680C"/>
    <w:rsid w:val="005572EA"/>
    <w:rsid w:val="00562FF5"/>
    <w:rsid w:val="00570938"/>
    <w:rsid w:val="00576006"/>
    <w:rsid w:val="0057629A"/>
    <w:rsid w:val="0058348B"/>
    <w:rsid w:val="0058372C"/>
    <w:rsid w:val="00584699"/>
    <w:rsid w:val="00584FF2"/>
    <w:rsid w:val="00586485"/>
    <w:rsid w:val="00586A3B"/>
    <w:rsid w:val="00592BB4"/>
    <w:rsid w:val="00595ACE"/>
    <w:rsid w:val="00597900"/>
    <w:rsid w:val="005A04D3"/>
    <w:rsid w:val="005A469E"/>
    <w:rsid w:val="005A5FF6"/>
    <w:rsid w:val="005A6C76"/>
    <w:rsid w:val="005B093A"/>
    <w:rsid w:val="005B402B"/>
    <w:rsid w:val="005B4D70"/>
    <w:rsid w:val="005B6AD6"/>
    <w:rsid w:val="005C12FA"/>
    <w:rsid w:val="005C24C0"/>
    <w:rsid w:val="005C41C2"/>
    <w:rsid w:val="005C4D34"/>
    <w:rsid w:val="005C50E0"/>
    <w:rsid w:val="005C711F"/>
    <w:rsid w:val="005C774D"/>
    <w:rsid w:val="005C7DFE"/>
    <w:rsid w:val="005D33F5"/>
    <w:rsid w:val="005D365A"/>
    <w:rsid w:val="005E3BEA"/>
    <w:rsid w:val="005E7EE4"/>
    <w:rsid w:val="005F07E9"/>
    <w:rsid w:val="005F0E3F"/>
    <w:rsid w:val="005F154D"/>
    <w:rsid w:val="005F252B"/>
    <w:rsid w:val="005F31A4"/>
    <w:rsid w:val="005F3E64"/>
    <w:rsid w:val="005F5F0F"/>
    <w:rsid w:val="00601426"/>
    <w:rsid w:val="006027E2"/>
    <w:rsid w:val="00602D32"/>
    <w:rsid w:val="00605408"/>
    <w:rsid w:val="00606493"/>
    <w:rsid w:val="00617EBA"/>
    <w:rsid w:val="006229D8"/>
    <w:rsid w:val="006258D1"/>
    <w:rsid w:val="00627EB4"/>
    <w:rsid w:val="00633B4C"/>
    <w:rsid w:val="00640EBC"/>
    <w:rsid w:val="00642201"/>
    <w:rsid w:val="006432F7"/>
    <w:rsid w:val="00643AAB"/>
    <w:rsid w:val="006440C3"/>
    <w:rsid w:val="006450E5"/>
    <w:rsid w:val="00645362"/>
    <w:rsid w:val="00654D1B"/>
    <w:rsid w:val="0065527A"/>
    <w:rsid w:val="006557DD"/>
    <w:rsid w:val="006560A4"/>
    <w:rsid w:val="00663DBE"/>
    <w:rsid w:val="00664569"/>
    <w:rsid w:val="0066665C"/>
    <w:rsid w:val="006673B5"/>
    <w:rsid w:val="0067114B"/>
    <w:rsid w:val="00673E6E"/>
    <w:rsid w:val="0067468B"/>
    <w:rsid w:val="00677CBA"/>
    <w:rsid w:val="00681CCC"/>
    <w:rsid w:val="00682D06"/>
    <w:rsid w:val="0068407A"/>
    <w:rsid w:val="006854FC"/>
    <w:rsid w:val="00693283"/>
    <w:rsid w:val="00695E49"/>
    <w:rsid w:val="006969B0"/>
    <w:rsid w:val="00697398"/>
    <w:rsid w:val="006979CF"/>
    <w:rsid w:val="006A106D"/>
    <w:rsid w:val="006A2748"/>
    <w:rsid w:val="006A3A1D"/>
    <w:rsid w:val="006A3D78"/>
    <w:rsid w:val="006A5810"/>
    <w:rsid w:val="006A7099"/>
    <w:rsid w:val="006B3009"/>
    <w:rsid w:val="006C020A"/>
    <w:rsid w:val="006C0973"/>
    <w:rsid w:val="006C0BDF"/>
    <w:rsid w:val="006C1AF9"/>
    <w:rsid w:val="006C24E1"/>
    <w:rsid w:val="006C28FC"/>
    <w:rsid w:val="006C4737"/>
    <w:rsid w:val="006C7ED0"/>
    <w:rsid w:val="006D1D64"/>
    <w:rsid w:val="006D220E"/>
    <w:rsid w:val="006D4B4D"/>
    <w:rsid w:val="006D523E"/>
    <w:rsid w:val="006E626B"/>
    <w:rsid w:val="006F453A"/>
    <w:rsid w:val="006F63CB"/>
    <w:rsid w:val="00700584"/>
    <w:rsid w:val="00700598"/>
    <w:rsid w:val="00700F57"/>
    <w:rsid w:val="00701FBF"/>
    <w:rsid w:val="0070271E"/>
    <w:rsid w:val="0070331C"/>
    <w:rsid w:val="007049A7"/>
    <w:rsid w:val="00707CBF"/>
    <w:rsid w:val="00712415"/>
    <w:rsid w:val="007132A4"/>
    <w:rsid w:val="00713786"/>
    <w:rsid w:val="0071683B"/>
    <w:rsid w:val="00725A8B"/>
    <w:rsid w:val="0072654E"/>
    <w:rsid w:val="007301B9"/>
    <w:rsid w:val="00732689"/>
    <w:rsid w:val="00733311"/>
    <w:rsid w:val="00735467"/>
    <w:rsid w:val="0073711F"/>
    <w:rsid w:val="00740E62"/>
    <w:rsid w:val="00741B98"/>
    <w:rsid w:val="00742C2F"/>
    <w:rsid w:val="00744653"/>
    <w:rsid w:val="00745236"/>
    <w:rsid w:val="007457E2"/>
    <w:rsid w:val="007474DF"/>
    <w:rsid w:val="00750B47"/>
    <w:rsid w:val="00752F78"/>
    <w:rsid w:val="00753AD2"/>
    <w:rsid w:val="00754A28"/>
    <w:rsid w:val="00756287"/>
    <w:rsid w:val="007601C4"/>
    <w:rsid w:val="00761652"/>
    <w:rsid w:val="00764105"/>
    <w:rsid w:val="007746BA"/>
    <w:rsid w:val="0078243B"/>
    <w:rsid w:val="007826F6"/>
    <w:rsid w:val="0078413D"/>
    <w:rsid w:val="00796E99"/>
    <w:rsid w:val="00797D93"/>
    <w:rsid w:val="007A0B35"/>
    <w:rsid w:val="007B09AB"/>
    <w:rsid w:val="007B16FA"/>
    <w:rsid w:val="007B578E"/>
    <w:rsid w:val="007B7957"/>
    <w:rsid w:val="007B7E20"/>
    <w:rsid w:val="007C1810"/>
    <w:rsid w:val="007C65B0"/>
    <w:rsid w:val="007C69B5"/>
    <w:rsid w:val="007D2469"/>
    <w:rsid w:val="007D336A"/>
    <w:rsid w:val="007D5EB4"/>
    <w:rsid w:val="007D6A99"/>
    <w:rsid w:val="007D6DBF"/>
    <w:rsid w:val="007D6F42"/>
    <w:rsid w:val="007D78EC"/>
    <w:rsid w:val="007E0170"/>
    <w:rsid w:val="007E0993"/>
    <w:rsid w:val="007E15EE"/>
    <w:rsid w:val="007E377B"/>
    <w:rsid w:val="007E589B"/>
    <w:rsid w:val="007E5E85"/>
    <w:rsid w:val="007E6F65"/>
    <w:rsid w:val="007F039F"/>
    <w:rsid w:val="007F0C7E"/>
    <w:rsid w:val="007F146B"/>
    <w:rsid w:val="007F1993"/>
    <w:rsid w:val="007F2354"/>
    <w:rsid w:val="007F76B6"/>
    <w:rsid w:val="00800495"/>
    <w:rsid w:val="00801233"/>
    <w:rsid w:val="0080160E"/>
    <w:rsid w:val="008020DB"/>
    <w:rsid w:val="008062B0"/>
    <w:rsid w:val="0081023D"/>
    <w:rsid w:val="00812C5A"/>
    <w:rsid w:val="00813EE2"/>
    <w:rsid w:val="00824E4B"/>
    <w:rsid w:val="00826CD5"/>
    <w:rsid w:val="00830BF7"/>
    <w:rsid w:val="0083228C"/>
    <w:rsid w:val="00833F20"/>
    <w:rsid w:val="00834F23"/>
    <w:rsid w:val="008356F1"/>
    <w:rsid w:val="00836E47"/>
    <w:rsid w:val="008439EC"/>
    <w:rsid w:val="00845535"/>
    <w:rsid w:val="008458F6"/>
    <w:rsid w:val="00846C45"/>
    <w:rsid w:val="00857A4D"/>
    <w:rsid w:val="008618B3"/>
    <w:rsid w:val="00862892"/>
    <w:rsid w:val="00866EED"/>
    <w:rsid w:val="00867BD9"/>
    <w:rsid w:val="008708BF"/>
    <w:rsid w:val="00871BCB"/>
    <w:rsid w:val="008735CE"/>
    <w:rsid w:val="00874492"/>
    <w:rsid w:val="00877A76"/>
    <w:rsid w:val="008824E3"/>
    <w:rsid w:val="00882767"/>
    <w:rsid w:val="008833E6"/>
    <w:rsid w:val="008877CE"/>
    <w:rsid w:val="00890FEE"/>
    <w:rsid w:val="00891A8E"/>
    <w:rsid w:val="008934A4"/>
    <w:rsid w:val="00895C8D"/>
    <w:rsid w:val="008A5D05"/>
    <w:rsid w:val="008A7684"/>
    <w:rsid w:val="008A7CE7"/>
    <w:rsid w:val="008B2656"/>
    <w:rsid w:val="008B34E2"/>
    <w:rsid w:val="008B72B0"/>
    <w:rsid w:val="008C2689"/>
    <w:rsid w:val="008C3AA5"/>
    <w:rsid w:val="008D0F10"/>
    <w:rsid w:val="008D129B"/>
    <w:rsid w:val="008D2D5E"/>
    <w:rsid w:val="008E068B"/>
    <w:rsid w:val="008E0D73"/>
    <w:rsid w:val="008E25DE"/>
    <w:rsid w:val="008E3859"/>
    <w:rsid w:val="008E689D"/>
    <w:rsid w:val="008F152F"/>
    <w:rsid w:val="008F28A9"/>
    <w:rsid w:val="008F7D17"/>
    <w:rsid w:val="008F7F71"/>
    <w:rsid w:val="00902AE5"/>
    <w:rsid w:val="00903FCC"/>
    <w:rsid w:val="0090443B"/>
    <w:rsid w:val="00905ECD"/>
    <w:rsid w:val="0091056F"/>
    <w:rsid w:val="009106BD"/>
    <w:rsid w:val="00910894"/>
    <w:rsid w:val="00911EB3"/>
    <w:rsid w:val="00913590"/>
    <w:rsid w:val="009144FD"/>
    <w:rsid w:val="00916179"/>
    <w:rsid w:val="0092064D"/>
    <w:rsid w:val="00921B93"/>
    <w:rsid w:val="00922FF2"/>
    <w:rsid w:val="00925B16"/>
    <w:rsid w:val="0092623D"/>
    <w:rsid w:val="00926687"/>
    <w:rsid w:val="00927F7C"/>
    <w:rsid w:val="00931C65"/>
    <w:rsid w:val="00932844"/>
    <w:rsid w:val="00934031"/>
    <w:rsid w:val="00936B11"/>
    <w:rsid w:val="009459B9"/>
    <w:rsid w:val="00946A32"/>
    <w:rsid w:val="009556F3"/>
    <w:rsid w:val="00956FC7"/>
    <w:rsid w:val="00957CAE"/>
    <w:rsid w:val="00960A6C"/>
    <w:rsid w:val="0096397B"/>
    <w:rsid w:val="00963A64"/>
    <w:rsid w:val="00964D58"/>
    <w:rsid w:val="00965DAF"/>
    <w:rsid w:val="00965F42"/>
    <w:rsid w:val="00967027"/>
    <w:rsid w:val="009676DA"/>
    <w:rsid w:val="00967874"/>
    <w:rsid w:val="00967DC5"/>
    <w:rsid w:val="0097375B"/>
    <w:rsid w:val="00973988"/>
    <w:rsid w:val="0097533F"/>
    <w:rsid w:val="00975E46"/>
    <w:rsid w:val="009818CD"/>
    <w:rsid w:val="00983EC0"/>
    <w:rsid w:val="0098676C"/>
    <w:rsid w:val="00990391"/>
    <w:rsid w:val="00991018"/>
    <w:rsid w:val="00993279"/>
    <w:rsid w:val="0099338F"/>
    <w:rsid w:val="0099712C"/>
    <w:rsid w:val="009A0069"/>
    <w:rsid w:val="009A249D"/>
    <w:rsid w:val="009A2617"/>
    <w:rsid w:val="009A4E60"/>
    <w:rsid w:val="009A5570"/>
    <w:rsid w:val="009A6301"/>
    <w:rsid w:val="009B0F8B"/>
    <w:rsid w:val="009B1E1C"/>
    <w:rsid w:val="009B4386"/>
    <w:rsid w:val="009B4454"/>
    <w:rsid w:val="009B4C9C"/>
    <w:rsid w:val="009C0780"/>
    <w:rsid w:val="009C08B8"/>
    <w:rsid w:val="009C1BE8"/>
    <w:rsid w:val="009C230D"/>
    <w:rsid w:val="009C4EFB"/>
    <w:rsid w:val="009C7279"/>
    <w:rsid w:val="009D0E85"/>
    <w:rsid w:val="009D18A5"/>
    <w:rsid w:val="009D32A6"/>
    <w:rsid w:val="009D4080"/>
    <w:rsid w:val="009D5D41"/>
    <w:rsid w:val="009D5ECC"/>
    <w:rsid w:val="009D61A5"/>
    <w:rsid w:val="009E05B0"/>
    <w:rsid w:val="009E0A8F"/>
    <w:rsid w:val="009E2775"/>
    <w:rsid w:val="009E28E0"/>
    <w:rsid w:val="009F7828"/>
    <w:rsid w:val="00A014D0"/>
    <w:rsid w:val="00A01A61"/>
    <w:rsid w:val="00A057F6"/>
    <w:rsid w:val="00A0754A"/>
    <w:rsid w:val="00A134BF"/>
    <w:rsid w:val="00A14953"/>
    <w:rsid w:val="00A169F5"/>
    <w:rsid w:val="00A16ACE"/>
    <w:rsid w:val="00A21ABE"/>
    <w:rsid w:val="00A2259E"/>
    <w:rsid w:val="00A22BAD"/>
    <w:rsid w:val="00A248BE"/>
    <w:rsid w:val="00A24902"/>
    <w:rsid w:val="00A31268"/>
    <w:rsid w:val="00A314B9"/>
    <w:rsid w:val="00A318A6"/>
    <w:rsid w:val="00A411B1"/>
    <w:rsid w:val="00A42D7E"/>
    <w:rsid w:val="00A42E3A"/>
    <w:rsid w:val="00A4345A"/>
    <w:rsid w:val="00A44DA1"/>
    <w:rsid w:val="00A45148"/>
    <w:rsid w:val="00A47A8D"/>
    <w:rsid w:val="00A527E0"/>
    <w:rsid w:val="00A55063"/>
    <w:rsid w:val="00A55B4A"/>
    <w:rsid w:val="00A62CD8"/>
    <w:rsid w:val="00A63335"/>
    <w:rsid w:val="00A6491C"/>
    <w:rsid w:val="00A64EA0"/>
    <w:rsid w:val="00A65AC2"/>
    <w:rsid w:val="00A75339"/>
    <w:rsid w:val="00A76CD7"/>
    <w:rsid w:val="00A7720E"/>
    <w:rsid w:val="00A8037B"/>
    <w:rsid w:val="00A80582"/>
    <w:rsid w:val="00A9122A"/>
    <w:rsid w:val="00A93282"/>
    <w:rsid w:val="00A967B3"/>
    <w:rsid w:val="00AA26B8"/>
    <w:rsid w:val="00AA39EA"/>
    <w:rsid w:val="00AA4EC8"/>
    <w:rsid w:val="00AA58FC"/>
    <w:rsid w:val="00AA7AEB"/>
    <w:rsid w:val="00AB0136"/>
    <w:rsid w:val="00AB04C6"/>
    <w:rsid w:val="00AB0C35"/>
    <w:rsid w:val="00AB0D78"/>
    <w:rsid w:val="00AB1498"/>
    <w:rsid w:val="00AB26D6"/>
    <w:rsid w:val="00AB3EF2"/>
    <w:rsid w:val="00AB45CA"/>
    <w:rsid w:val="00AB760D"/>
    <w:rsid w:val="00AB780F"/>
    <w:rsid w:val="00AB7CBA"/>
    <w:rsid w:val="00AC28C1"/>
    <w:rsid w:val="00AC5DC5"/>
    <w:rsid w:val="00AD0E78"/>
    <w:rsid w:val="00AD603F"/>
    <w:rsid w:val="00AE20A3"/>
    <w:rsid w:val="00AE50C1"/>
    <w:rsid w:val="00AE5E62"/>
    <w:rsid w:val="00AE69D5"/>
    <w:rsid w:val="00AE7182"/>
    <w:rsid w:val="00AF2BA6"/>
    <w:rsid w:val="00AF55A0"/>
    <w:rsid w:val="00B00271"/>
    <w:rsid w:val="00B03596"/>
    <w:rsid w:val="00B06804"/>
    <w:rsid w:val="00B14083"/>
    <w:rsid w:val="00B142C2"/>
    <w:rsid w:val="00B16B0B"/>
    <w:rsid w:val="00B257E5"/>
    <w:rsid w:val="00B302D7"/>
    <w:rsid w:val="00B30E8C"/>
    <w:rsid w:val="00B31722"/>
    <w:rsid w:val="00B31D05"/>
    <w:rsid w:val="00B3309E"/>
    <w:rsid w:val="00B33601"/>
    <w:rsid w:val="00B3789C"/>
    <w:rsid w:val="00B412BE"/>
    <w:rsid w:val="00B45974"/>
    <w:rsid w:val="00B51CD1"/>
    <w:rsid w:val="00B52649"/>
    <w:rsid w:val="00B5295D"/>
    <w:rsid w:val="00B55151"/>
    <w:rsid w:val="00B560DD"/>
    <w:rsid w:val="00B5775C"/>
    <w:rsid w:val="00B63C95"/>
    <w:rsid w:val="00B63CD4"/>
    <w:rsid w:val="00B63F4C"/>
    <w:rsid w:val="00B63F79"/>
    <w:rsid w:val="00B64049"/>
    <w:rsid w:val="00B64057"/>
    <w:rsid w:val="00B70647"/>
    <w:rsid w:val="00B74CD0"/>
    <w:rsid w:val="00B77A09"/>
    <w:rsid w:val="00B77D68"/>
    <w:rsid w:val="00B81FB0"/>
    <w:rsid w:val="00B829D7"/>
    <w:rsid w:val="00B82D97"/>
    <w:rsid w:val="00B83AB5"/>
    <w:rsid w:val="00B84A92"/>
    <w:rsid w:val="00B86C28"/>
    <w:rsid w:val="00B87FCD"/>
    <w:rsid w:val="00B91A6D"/>
    <w:rsid w:val="00B94821"/>
    <w:rsid w:val="00B94F3F"/>
    <w:rsid w:val="00B94F4A"/>
    <w:rsid w:val="00B97072"/>
    <w:rsid w:val="00B97081"/>
    <w:rsid w:val="00BA0508"/>
    <w:rsid w:val="00BA1BAC"/>
    <w:rsid w:val="00BA1D91"/>
    <w:rsid w:val="00BA56DE"/>
    <w:rsid w:val="00BA690E"/>
    <w:rsid w:val="00BA6D99"/>
    <w:rsid w:val="00BA6E10"/>
    <w:rsid w:val="00BB1C90"/>
    <w:rsid w:val="00BB2A76"/>
    <w:rsid w:val="00BB3320"/>
    <w:rsid w:val="00BB5D40"/>
    <w:rsid w:val="00BB66DA"/>
    <w:rsid w:val="00BB6CE0"/>
    <w:rsid w:val="00BC6DF4"/>
    <w:rsid w:val="00BC7323"/>
    <w:rsid w:val="00BD1361"/>
    <w:rsid w:val="00BD1BD1"/>
    <w:rsid w:val="00BD1E79"/>
    <w:rsid w:val="00BD24CC"/>
    <w:rsid w:val="00BD31D7"/>
    <w:rsid w:val="00BD6E51"/>
    <w:rsid w:val="00BE0DD6"/>
    <w:rsid w:val="00BE441B"/>
    <w:rsid w:val="00BE4C35"/>
    <w:rsid w:val="00BE4EA7"/>
    <w:rsid w:val="00BE5F6D"/>
    <w:rsid w:val="00BF31DB"/>
    <w:rsid w:val="00BF40D1"/>
    <w:rsid w:val="00C03927"/>
    <w:rsid w:val="00C078E6"/>
    <w:rsid w:val="00C12552"/>
    <w:rsid w:val="00C13524"/>
    <w:rsid w:val="00C14C0F"/>
    <w:rsid w:val="00C1612F"/>
    <w:rsid w:val="00C16814"/>
    <w:rsid w:val="00C207F0"/>
    <w:rsid w:val="00C262AD"/>
    <w:rsid w:val="00C26E66"/>
    <w:rsid w:val="00C3177A"/>
    <w:rsid w:val="00C31E84"/>
    <w:rsid w:val="00C3591D"/>
    <w:rsid w:val="00C43D60"/>
    <w:rsid w:val="00C43EE1"/>
    <w:rsid w:val="00C5226C"/>
    <w:rsid w:val="00C619D3"/>
    <w:rsid w:val="00C628D0"/>
    <w:rsid w:val="00C65047"/>
    <w:rsid w:val="00C73A6B"/>
    <w:rsid w:val="00C73E4A"/>
    <w:rsid w:val="00C74A19"/>
    <w:rsid w:val="00C75BFA"/>
    <w:rsid w:val="00C75E99"/>
    <w:rsid w:val="00C7646D"/>
    <w:rsid w:val="00C77C65"/>
    <w:rsid w:val="00C77E47"/>
    <w:rsid w:val="00C80C1E"/>
    <w:rsid w:val="00C80EEE"/>
    <w:rsid w:val="00C82DD9"/>
    <w:rsid w:val="00C84F7C"/>
    <w:rsid w:val="00C8517B"/>
    <w:rsid w:val="00C878F4"/>
    <w:rsid w:val="00C9053A"/>
    <w:rsid w:val="00C90CE5"/>
    <w:rsid w:val="00C936D2"/>
    <w:rsid w:val="00C94F4E"/>
    <w:rsid w:val="00C95791"/>
    <w:rsid w:val="00CA0B0E"/>
    <w:rsid w:val="00CA1A90"/>
    <w:rsid w:val="00CA6D83"/>
    <w:rsid w:val="00CA7CDB"/>
    <w:rsid w:val="00CB25DF"/>
    <w:rsid w:val="00CB2C71"/>
    <w:rsid w:val="00CB3547"/>
    <w:rsid w:val="00CB3D14"/>
    <w:rsid w:val="00CB3DB3"/>
    <w:rsid w:val="00CB4DE9"/>
    <w:rsid w:val="00CB6965"/>
    <w:rsid w:val="00CC072C"/>
    <w:rsid w:val="00CC62CF"/>
    <w:rsid w:val="00CC6AA0"/>
    <w:rsid w:val="00CD25F1"/>
    <w:rsid w:val="00CD313C"/>
    <w:rsid w:val="00CD5EA2"/>
    <w:rsid w:val="00CD6B58"/>
    <w:rsid w:val="00CD6CEB"/>
    <w:rsid w:val="00CE03E3"/>
    <w:rsid w:val="00CE0A99"/>
    <w:rsid w:val="00CE19C4"/>
    <w:rsid w:val="00CE6853"/>
    <w:rsid w:val="00CE6858"/>
    <w:rsid w:val="00CE6B9B"/>
    <w:rsid w:val="00CF06F4"/>
    <w:rsid w:val="00CF1B40"/>
    <w:rsid w:val="00CF1BFD"/>
    <w:rsid w:val="00CF1F8A"/>
    <w:rsid w:val="00CF3BFA"/>
    <w:rsid w:val="00CF5FE7"/>
    <w:rsid w:val="00CF635A"/>
    <w:rsid w:val="00CF67EC"/>
    <w:rsid w:val="00D053A6"/>
    <w:rsid w:val="00D07714"/>
    <w:rsid w:val="00D07D19"/>
    <w:rsid w:val="00D10030"/>
    <w:rsid w:val="00D12721"/>
    <w:rsid w:val="00D12CE7"/>
    <w:rsid w:val="00D15193"/>
    <w:rsid w:val="00D15390"/>
    <w:rsid w:val="00D16310"/>
    <w:rsid w:val="00D1690A"/>
    <w:rsid w:val="00D17005"/>
    <w:rsid w:val="00D2285E"/>
    <w:rsid w:val="00D254C1"/>
    <w:rsid w:val="00D2744F"/>
    <w:rsid w:val="00D346C8"/>
    <w:rsid w:val="00D3500A"/>
    <w:rsid w:val="00D36553"/>
    <w:rsid w:val="00D41589"/>
    <w:rsid w:val="00D44500"/>
    <w:rsid w:val="00D45BE5"/>
    <w:rsid w:val="00D45E6F"/>
    <w:rsid w:val="00D45FA0"/>
    <w:rsid w:val="00D4788F"/>
    <w:rsid w:val="00D47E2E"/>
    <w:rsid w:val="00D5340B"/>
    <w:rsid w:val="00D54690"/>
    <w:rsid w:val="00D54921"/>
    <w:rsid w:val="00D556EA"/>
    <w:rsid w:val="00D602C7"/>
    <w:rsid w:val="00D605E8"/>
    <w:rsid w:val="00D630D3"/>
    <w:rsid w:val="00D63950"/>
    <w:rsid w:val="00D71DE0"/>
    <w:rsid w:val="00D777B8"/>
    <w:rsid w:val="00D807E6"/>
    <w:rsid w:val="00D81A0B"/>
    <w:rsid w:val="00D81AA6"/>
    <w:rsid w:val="00D82820"/>
    <w:rsid w:val="00D828F2"/>
    <w:rsid w:val="00D83504"/>
    <w:rsid w:val="00D839B8"/>
    <w:rsid w:val="00D83E1E"/>
    <w:rsid w:val="00D870A3"/>
    <w:rsid w:val="00D87E57"/>
    <w:rsid w:val="00D907D2"/>
    <w:rsid w:val="00D92DE2"/>
    <w:rsid w:val="00D93270"/>
    <w:rsid w:val="00D946DA"/>
    <w:rsid w:val="00DA0993"/>
    <w:rsid w:val="00DA158C"/>
    <w:rsid w:val="00DA4091"/>
    <w:rsid w:val="00DA6ADC"/>
    <w:rsid w:val="00DA73E9"/>
    <w:rsid w:val="00DB01C8"/>
    <w:rsid w:val="00DB0BAF"/>
    <w:rsid w:val="00DB62F2"/>
    <w:rsid w:val="00DB7394"/>
    <w:rsid w:val="00DC096F"/>
    <w:rsid w:val="00DC1343"/>
    <w:rsid w:val="00DC1BDB"/>
    <w:rsid w:val="00DC57C0"/>
    <w:rsid w:val="00DC5FBD"/>
    <w:rsid w:val="00DC7F5B"/>
    <w:rsid w:val="00DD230A"/>
    <w:rsid w:val="00DD3AA8"/>
    <w:rsid w:val="00DD407E"/>
    <w:rsid w:val="00DD65B6"/>
    <w:rsid w:val="00DD6F15"/>
    <w:rsid w:val="00DE3320"/>
    <w:rsid w:val="00DE3E0C"/>
    <w:rsid w:val="00DE50E9"/>
    <w:rsid w:val="00DF09B9"/>
    <w:rsid w:val="00DF4815"/>
    <w:rsid w:val="00DF4F50"/>
    <w:rsid w:val="00DF7756"/>
    <w:rsid w:val="00E00E0E"/>
    <w:rsid w:val="00E05B46"/>
    <w:rsid w:val="00E0655A"/>
    <w:rsid w:val="00E135B2"/>
    <w:rsid w:val="00E158EE"/>
    <w:rsid w:val="00E2227B"/>
    <w:rsid w:val="00E226B9"/>
    <w:rsid w:val="00E22996"/>
    <w:rsid w:val="00E26985"/>
    <w:rsid w:val="00E27025"/>
    <w:rsid w:val="00E32E3D"/>
    <w:rsid w:val="00E33137"/>
    <w:rsid w:val="00E33BF5"/>
    <w:rsid w:val="00E34159"/>
    <w:rsid w:val="00E34A9F"/>
    <w:rsid w:val="00E37036"/>
    <w:rsid w:val="00E408B9"/>
    <w:rsid w:val="00E419E6"/>
    <w:rsid w:val="00E42720"/>
    <w:rsid w:val="00E44A45"/>
    <w:rsid w:val="00E53B7E"/>
    <w:rsid w:val="00E54718"/>
    <w:rsid w:val="00E54E79"/>
    <w:rsid w:val="00E60B3C"/>
    <w:rsid w:val="00E630ED"/>
    <w:rsid w:val="00E67D5A"/>
    <w:rsid w:val="00E7003B"/>
    <w:rsid w:val="00E71440"/>
    <w:rsid w:val="00E71CF9"/>
    <w:rsid w:val="00E75D46"/>
    <w:rsid w:val="00E83E23"/>
    <w:rsid w:val="00E83EC9"/>
    <w:rsid w:val="00E84F0C"/>
    <w:rsid w:val="00E90057"/>
    <w:rsid w:val="00E933DE"/>
    <w:rsid w:val="00E95104"/>
    <w:rsid w:val="00E96B16"/>
    <w:rsid w:val="00EA2743"/>
    <w:rsid w:val="00EA2E0E"/>
    <w:rsid w:val="00EA3D8A"/>
    <w:rsid w:val="00EA45E3"/>
    <w:rsid w:val="00EA7D29"/>
    <w:rsid w:val="00EB3A90"/>
    <w:rsid w:val="00EB6728"/>
    <w:rsid w:val="00EC49FB"/>
    <w:rsid w:val="00EC4F31"/>
    <w:rsid w:val="00ED1C5D"/>
    <w:rsid w:val="00ED25B2"/>
    <w:rsid w:val="00ED43DB"/>
    <w:rsid w:val="00ED5071"/>
    <w:rsid w:val="00ED51DE"/>
    <w:rsid w:val="00ED79D1"/>
    <w:rsid w:val="00EE27A8"/>
    <w:rsid w:val="00EE49C3"/>
    <w:rsid w:val="00EE64F1"/>
    <w:rsid w:val="00EF0836"/>
    <w:rsid w:val="00EF24B1"/>
    <w:rsid w:val="00EF3B2A"/>
    <w:rsid w:val="00EF41CA"/>
    <w:rsid w:val="00EF5D41"/>
    <w:rsid w:val="00EF6670"/>
    <w:rsid w:val="00EF7AFA"/>
    <w:rsid w:val="00F0091C"/>
    <w:rsid w:val="00F0613F"/>
    <w:rsid w:val="00F0774C"/>
    <w:rsid w:val="00F11680"/>
    <w:rsid w:val="00F14BCC"/>
    <w:rsid w:val="00F14BE0"/>
    <w:rsid w:val="00F16618"/>
    <w:rsid w:val="00F251C8"/>
    <w:rsid w:val="00F27801"/>
    <w:rsid w:val="00F308F6"/>
    <w:rsid w:val="00F31607"/>
    <w:rsid w:val="00F34205"/>
    <w:rsid w:val="00F37EF3"/>
    <w:rsid w:val="00F40995"/>
    <w:rsid w:val="00F40F28"/>
    <w:rsid w:val="00F443D2"/>
    <w:rsid w:val="00F46429"/>
    <w:rsid w:val="00F53F25"/>
    <w:rsid w:val="00F543BF"/>
    <w:rsid w:val="00F54D87"/>
    <w:rsid w:val="00F57DD3"/>
    <w:rsid w:val="00F60DDE"/>
    <w:rsid w:val="00F6150E"/>
    <w:rsid w:val="00F62638"/>
    <w:rsid w:val="00F64BAF"/>
    <w:rsid w:val="00F65EAB"/>
    <w:rsid w:val="00F76C60"/>
    <w:rsid w:val="00F800B8"/>
    <w:rsid w:val="00F808BD"/>
    <w:rsid w:val="00F81143"/>
    <w:rsid w:val="00F81ACF"/>
    <w:rsid w:val="00F83631"/>
    <w:rsid w:val="00F85138"/>
    <w:rsid w:val="00F86A39"/>
    <w:rsid w:val="00F86A64"/>
    <w:rsid w:val="00F918E5"/>
    <w:rsid w:val="00F94B44"/>
    <w:rsid w:val="00F9736F"/>
    <w:rsid w:val="00F97B38"/>
    <w:rsid w:val="00F97DF5"/>
    <w:rsid w:val="00F97F36"/>
    <w:rsid w:val="00FA0D62"/>
    <w:rsid w:val="00FA1346"/>
    <w:rsid w:val="00FA31F1"/>
    <w:rsid w:val="00FA3893"/>
    <w:rsid w:val="00FA3D57"/>
    <w:rsid w:val="00FA4278"/>
    <w:rsid w:val="00FA4413"/>
    <w:rsid w:val="00FA58A5"/>
    <w:rsid w:val="00FA6BAD"/>
    <w:rsid w:val="00FB37E7"/>
    <w:rsid w:val="00FB5748"/>
    <w:rsid w:val="00FB68CA"/>
    <w:rsid w:val="00FC2C74"/>
    <w:rsid w:val="00FC71D5"/>
    <w:rsid w:val="00FD34F1"/>
    <w:rsid w:val="00FD3892"/>
    <w:rsid w:val="00FD64DF"/>
    <w:rsid w:val="00FD6E85"/>
    <w:rsid w:val="00FE060D"/>
    <w:rsid w:val="00FE10A8"/>
    <w:rsid w:val="00FE2663"/>
    <w:rsid w:val="00FE4CF5"/>
    <w:rsid w:val="00FE62CE"/>
    <w:rsid w:val="00FE6557"/>
    <w:rsid w:val="00FF1B3E"/>
    <w:rsid w:val="00FF1D9D"/>
    <w:rsid w:val="00FF2269"/>
    <w:rsid w:val="00FF401B"/>
    <w:rsid w:val="00FF6410"/>
    <w:rsid w:val="00FF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1302DAF"/>
  <w15:docId w15:val="{D8403D4B-A13E-4A37-AA38-D7C7BD7A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szCs w:val="24"/>
      <w:lang w:eastAsia="es-ES"/>
    </w:rPr>
  </w:style>
  <w:style w:type="paragraph" w:styleId="Ttulo1">
    <w:name w:val="heading 1"/>
    <w:aliases w:val="h1,h11,h12,h13,h14,h15,h16,h17,H1,rp_Heading 1,l1,Section,Codigo Carátula,h18,h111,h121,h131,h141,h151,h161,h171,H11,rp_Heading 11,l11,Section1,Codigo Carátula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aliases w:val="h2,h21,h22,h211,h23,h212,h24,h213,h25,h214,h26,h215,h27,h216,h28,h217,2,H2,sl2,heading 2,UNDERRUBRIK 1-2,Heading 2 Hidden,V_Head2,subhead,rp_Heading 2,sh2,Header 2,l2,Subsection,Heading 2 John,ICL,h 3,Numbered - 2,Heading 2a,1st level heading"/>
    <w:basedOn w:val="Normal"/>
    <w:next w:val="Textoindependiente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aliases w:val="h3,h31,h32,h311,h33,h312,h34,h313,h35,h314,h36,h315,h37,h316,h38,h317,Underrubrik2,H3,l3,sh3,C Sub-Sub/Italic,h3 sub heading,Head 3,Head 31,Head 32,C Sub-Sub/Italic1,3,Sub2Para,H31,H32,H33,H34,H35,H36,H37,H38,H39,H310,H311,H312,H313,H314,H315"/>
    <w:basedOn w:val="Normal"/>
    <w:next w:val="Textoindependiente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,h41,h42,h411,h43,h412,h44,h413,h45,h414,h46,h415,h47,h416,h48,h417,H4,h49,h418,h421,h4111,h431,h4121,h441,h4131,h451,h4141,h461,h4151,h471,h4161,h481,h4171,H41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aliases w:val="h5,h51,h52,h53,h54,h55,h56,h57,h58,h511,h521,h531,h541,h551,h561,h571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spacing w:before="60" w:after="120"/>
    </w:pPr>
    <w:rPr>
      <w:lang w:val="es-ES_tradnl"/>
    </w:rPr>
  </w:style>
  <w:style w:type="paragraph" w:customStyle="1" w:styleId="CeldaconVieta">
    <w:name w:val="Celda con Viñeta"/>
    <w:basedOn w:val="Celda"/>
    <w:autoRedefine/>
    <w:pPr>
      <w:tabs>
        <w:tab w:val="num" w:pos="238"/>
      </w:tabs>
      <w:ind w:left="238" w:hanging="181"/>
    </w:pPr>
    <w:rPr>
      <w:lang w:val="es-ES_tradnl"/>
    </w:rPr>
  </w:style>
  <w:style w:type="paragraph" w:customStyle="1" w:styleId="Celda">
    <w:name w:val="Celda"/>
    <w:basedOn w:val="Normal"/>
    <w:rPr>
      <w:sz w:val="18"/>
    </w:rPr>
  </w:style>
  <w:style w:type="paragraph" w:customStyle="1" w:styleId="CeldaVieta2">
    <w:name w:val="Celda Viñeta 2"/>
    <w:basedOn w:val="CeldaLista"/>
    <w:pPr>
      <w:tabs>
        <w:tab w:val="num" w:pos="652"/>
      </w:tabs>
      <w:ind w:left="652" w:hanging="360"/>
    </w:pPr>
  </w:style>
  <w:style w:type="paragraph" w:customStyle="1" w:styleId="CeldaLista">
    <w:name w:val="Celda Lista"/>
    <w:basedOn w:val="Celda"/>
    <w:pPr>
      <w:ind w:left="292"/>
    </w:pPr>
  </w:style>
  <w:style w:type="paragraph" w:styleId="Listaconvietas2">
    <w:name w:val="List Bullet 2"/>
    <w:basedOn w:val="Normal"/>
    <w:autoRedefine/>
    <w:pPr>
      <w:tabs>
        <w:tab w:val="num" w:pos="1003"/>
      </w:tabs>
      <w:spacing w:before="60"/>
      <w:ind w:left="1003" w:hanging="360"/>
    </w:pPr>
    <w:rPr>
      <w:lang w:val="es-ES_tradnl"/>
    </w:rPr>
  </w:style>
  <w:style w:type="paragraph" w:customStyle="1" w:styleId="Requerimiento">
    <w:name w:val="Requerimiento"/>
    <w:basedOn w:val="Normal"/>
    <w:pPr>
      <w:tabs>
        <w:tab w:val="num" w:pos="1260"/>
      </w:tabs>
      <w:ind w:left="1260" w:hanging="360"/>
    </w:pPr>
  </w:style>
  <w:style w:type="paragraph" w:customStyle="1" w:styleId="DocumentoTtulo">
    <w:name w:val="Documento Título"/>
    <w:basedOn w:val="Normal"/>
    <w:pPr>
      <w:spacing w:before="2400"/>
    </w:pPr>
    <w:rPr>
      <w:sz w:val="48"/>
    </w:rPr>
  </w:style>
  <w:style w:type="paragraph" w:customStyle="1" w:styleId="DocumentoSubtitulo">
    <w:name w:val="Documento Subtitulo"/>
    <w:basedOn w:val="Normal"/>
    <w:rPr>
      <w:sz w:val="32"/>
    </w:rPr>
  </w:style>
  <w:style w:type="paragraph" w:customStyle="1" w:styleId="DocumentoNombre">
    <w:name w:val="Documento Nombre"/>
    <w:basedOn w:val="Normal"/>
    <w:pPr>
      <w:spacing w:before="720"/>
    </w:pPr>
    <w:rPr>
      <w:sz w:val="24"/>
    </w:rPr>
  </w:style>
  <w:style w:type="paragraph" w:customStyle="1" w:styleId="DocumentoFecha">
    <w:name w:val="Documento Fecha"/>
    <w:basedOn w:val="Normal"/>
    <w:pPr>
      <w:jc w:val="right"/>
    </w:pPr>
  </w:style>
  <w:style w:type="paragraph" w:customStyle="1" w:styleId="IFSSeparacion">
    <w:name w:val="IFS Separacion"/>
    <w:basedOn w:val="Normal"/>
    <w:pPr>
      <w:pBdr>
        <w:top w:val="single" w:sz="36" w:space="1" w:color="008080"/>
      </w:pBdr>
      <w:spacing w:before="60"/>
    </w:pPr>
    <w:rPr>
      <w:b/>
      <w:sz w:val="48"/>
      <w:lang w:val="es-ES_tradnl"/>
    </w:rPr>
  </w:style>
  <w:style w:type="paragraph" w:customStyle="1" w:styleId="CeldaTtuloIzquierda">
    <w:name w:val="Celda Título Izquierda"/>
    <w:basedOn w:val="Normal"/>
    <w:rPr>
      <w:b/>
      <w:bCs/>
      <w:sz w:val="18"/>
    </w:rPr>
  </w:style>
  <w:style w:type="paragraph" w:customStyle="1" w:styleId="IFSIndexTitle">
    <w:name w:val="IFS Index Title"/>
    <w:basedOn w:val="Normal"/>
    <w:pPr>
      <w:spacing w:before="120" w:after="240"/>
    </w:pPr>
    <w:rPr>
      <w:b/>
      <w:bCs/>
      <w:sz w:val="28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eldaconVieta2">
    <w:name w:val="Celda con Viñeta 2"/>
    <w:basedOn w:val="Celda"/>
    <w:autoRedefine/>
    <w:pPr>
      <w:tabs>
        <w:tab w:val="num" w:pos="598"/>
      </w:tabs>
      <w:ind w:left="598" w:hanging="180"/>
    </w:pPr>
    <w:rPr>
      <w:lang w:val="es-ES_tradnl"/>
    </w:rPr>
  </w:style>
  <w:style w:type="paragraph" w:customStyle="1" w:styleId="CeldaconVieta3">
    <w:name w:val="Celda con Viñeta 3"/>
    <w:basedOn w:val="Celda"/>
    <w:autoRedefine/>
    <w:pPr>
      <w:tabs>
        <w:tab w:val="left" w:pos="1318"/>
      </w:tabs>
      <w:ind w:left="1318" w:hanging="360"/>
    </w:pPr>
    <w:rPr>
      <w:lang w:val="es-ES_tradnl"/>
    </w:rPr>
  </w:style>
  <w:style w:type="paragraph" w:customStyle="1" w:styleId="CeldaNumerada">
    <w:name w:val="Celda Numerada"/>
    <w:basedOn w:val="Celda"/>
    <w:autoRedefine/>
    <w:pPr>
      <w:tabs>
        <w:tab w:val="left" w:pos="0"/>
        <w:tab w:val="left" w:pos="180"/>
        <w:tab w:val="num" w:pos="360"/>
        <w:tab w:val="left" w:pos="540"/>
      </w:tabs>
      <w:ind w:left="340" w:hanging="340"/>
    </w:pPr>
    <w:rPr>
      <w:lang w:val="es-ES_tradnl"/>
    </w:rPr>
  </w:style>
  <w:style w:type="paragraph" w:customStyle="1" w:styleId="ElementoTtulo">
    <w:name w:val="Elemento Título"/>
    <w:basedOn w:val="Normal"/>
    <w:pPr>
      <w:spacing w:before="120"/>
      <w:ind w:left="357"/>
    </w:pPr>
    <w:rPr>
      <w:b/>
      <w:bCs/>
    </w:rPr>
  </w:style>
  <w:style w:type="paragraph" w:customStyle="1" w:styleId="ElementoNotas">
    <w:name w:val="Elemento Notas"/>
    <w:basedOn w:val="ElementoTtulo"/>
    <w:rPr>
      <w:b w:val="0"/>
      <w:bCs w:val="0"/>
    </w:rPr>
  </w:style>
  <w:style w:type="paragraph" w:customStyle="1" w:styleId="Elementosubtitulo">
    <w:name w:val="Elemento subtitulo"/>
    <w:basedOn w:val="ElementoTtulo"/>
    <w:pPr>
      <w:ind w:left="720"/>
    </w:pPr>
    <w:rPr>
      <w:i/>
      <w:iCs/>
    </w:rPr>
  </w:style>
  <w:style w:type="paragraph" w:customStyle="1" w:styleId="ElementoTipo">
    <w:name w:val="Elemento Tipo"/>
    <w:basedOn w:val="ElementoNotas"/>
    <w:pPr>
      <w:ind w:left="720"/>
    </w:pPr>
    <w:rPr>
      <w:i/>
      <w:iCs/>
    </w:rPr>
  </w:style>
  <w:style w:type="paragraph" w:customStyle="1" w:styleId="Epgrafe1">
    <w:name w:val="Epígrafe1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customStyle="1" w:styleId="Figura">
    <w:name w:val="Figura"/>
    <w:basedOn w:val="Textoindependiente"/>
    <w:pPr>
      <w:spacing w:before="120"/>
      <w:jc w:val="center"/>
    </w:pPr>
    <w:rPr>
      <w:lang w:val="es-ES"/>
    </w:rPr>
  </w:style>
  <w:style w:type="paragraph" w:styleId="Sangradetextonormal">
    <w:name w:val="Body Text Indent"/>
    <w:basedOn w:val="Normal"/>
    <w:pPr>
      <w:ind w:left="1080"/>
    </w:pPr>
  </w:style>
  <w:style w:type="paragraph" w:customStyle="1" w:styleId="FiguraDescripcin">
    <w:name w:val="Figura Descripción"/>
    <w:basedOn w:val="Sangradetextonormal"/>
  </w:style>
  <w:style w:type="paragraph" w:customStyle="1" w:styleId="IFS06">
    <w:name w:val="IFS 06"/>
    <w:basedOn w:val="Normal"/>
    <w:rsid w:val="00E408B9"/>
    <w:pPr>
      <w:keepNext/>
      <w:spacing w:before="120" w:after="60"/>
      <w:ind w:left="900"/>
      <w:outlineLvl w:val="4"/>
    </w:pPr>
    <w:rPr>
      <w:rFonts w:ascii="Arial" w:hAnsi="Arial"/>
      <w:b/>
      <w:snapToGrid w:val="0"/>
      <w:sz w:val="22"/>
      <w:szCs w:val="20"/>
      <w:lang w:eastAsia="en-US"/>
    </w:rPr>
  </w:style>
  <w:style w:type="paragraph" w:customStyle="1" w:styleId="IFS07">
    <w:name w:val="IFS 07"/>
    <w:basedOn w:val="Normal"/>
    <w:rsid w:val="00E408B9"/>
    <w:pPr>
      <w:keepNext/>
      <w:spacing w:before="120" w:after="60"/>
      <w:ind w:left="1980"/>
      <w:outlineLvl w:val="4"/>
    </w:pPr>
    <w:rPr>
      <w:rFonts w:ascii="Arial" w:hAnsi="Arial"/>
      <w:b/>
      <w:snapToGrid w:val="0"/>
      <w:sz w:val="22"/>
      <w:szCs w:val="20"/>
      <w:lang w:eastAsia="en-US"/>
    </w:rPr>
  </w:style>
  <w:style w:type="paragraph" w:styleId="Lista">
    <w:name w:val="List"/>
    <w:basedOn w:val="Normal"/>
    <w:pPr>
      <w:ind w:left="1080" w:hanging="540"/>
    </w:pPr>
  </w:style>
  <w:style w:type="paragraph" w:customStyle="1" w:styleId="RequerimientoNotas">
    <w:name w:val="Requerimiento Notas"/>
    <w:basedOn w:val="Normal"/>
    <w:pPr>
      <w:ind w:left="1440"/>
    </w:pPr>
    <w:rPr>
      <w:i/>
      <w:iCs/>
    </w:rPr>
  </w:style>
  <w:style w:type="paragraph" w:styleId="TDC3">
    <w:name w:val="toc 3"/>
    <w:basedOn w:val="Normal"/>
    <w:next w:val="Normal"/>
    <w:autoRedefine/>
    <w:semiHidden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CasoDePruebaTitulo">
    <w:name w:val="CasoDePrueba Titulo"/>
    <w:basedOn w:val="Normal"/>
    <w:pPr>
      <w:keepNext/>
      <w:numPr>
        <w:ilvl w:val="1"/>
        <w:numId w:val="3"/>
      </w:numPr>
      <w:spacing w:before="120" w:after="60"/>
    </w:pPr>
    <w:rPr>
      <w:b/>
      <w:bCs/>
      <w:lang w:val="es-ES"/>
    </w:rPr>
  </w:style>
  <w:style w:type="paragraph" w:customStyle="1" w:styleId="CasoDePruebaSubTitulo">
    <w:name w:val="CasoDePrueba SubTitulo"/>
    <w:basedOn w:val="CasoDePruebaTitulo"/>
    <w:next w:val="Normal"/>
    <w:pPr>
      <w:numPr>
        <w:ilvl w:val="0"/>
        <w:numId w:val="0"/>
      </w:numPr>
      <w:ind w:left="900"/>
    </w:pPr>
    <w:rPr>
      <w:i/>
      <w:iCs/>
    </w:rPr>
  </w:style>
  <w:style w:type="paragraph" w:customStyle="1" w:styleId="CasoDePrueba">
    <w:name w:val="CasoDePrueba"/>
    <w:basedOn w:val="Normal"/>
    <w:pPr>
      <w:ind w:left="900"/>
    </w:pPr>
    <w:rPr>
      <w:rFonts w:ascii="Courier New" w:hAnsi="Courier New" w:cs="Courier New"/>
    </w:rPr>
  </w:style>
  <w:style w:type="paragraph" w:customStyle="1" w:styleId="GyL00">
    <w:name w:val="GyL 00"/>
    <w:basedOn w:val="Normal"/>
    <w:rsid w:val="003F2DE2"/>
    <w:pPr>
      <w:keepNext/>
      <w:pageBreakBefore/>
      <w:numPr>
        <w:numId w:val="1"/>
      </w:numPr>
      <w:pBdr>
        <w:bottom w:val="single" w:sz="4" w:space="1" w:color="auto"/>
      </w:pBdr>
      <w:shd w:val="clear" w:color="auto" w:fill="31849B"/>
      <w:spacing w:before="240" w:after="240"/>
      <w:outlineLvl w:val="0"/>
    </w:pPr>
    <w:rPr>
      <w:rFonts w:ascii="Arial Black" w:hAnsi="Arial Black"/>
      <w:b/>
      <w:smallCaps/>
      <w:color w:val="FFFFFF"/>
      <w:kern w:val="28"/>
      <w:sz w:val="28"/>
      <w:szCs w:val="20"/>
      <w:lang w:val="es-ES" w:eastAsia="en-US"/>
    </w:rPr>
  </w:style>
  <w:style w:type="paragraph" w:customStyle="1" w:styleId="GyL01">
    <w:name w:val="GyL 01"/>
    <w:basedOn w:val="Normal"/>
    <w:rsid w:val="00836E47"/>
    <w:pPr>
      <w:keepNext/>
      <w:numPr>
        <w:ilvl w:val="1"/>
        <w:numId w:val="2"/>
      </w:numPr>
      <w:shd w:val="clear" w:color="auto" w:fill="A6A6A6"/>
      <w:spacing w:before="120" w:after="120"/>
      <w:outlineLvl w:val="1"/>
    </w:pPr>
    <w:rPr>
      <w:rFonts w:ascii="Arial Black" w:hAnsi="Arial Black"/>
      <w:b/>
      <w:smallCaps/>
      <w:snapToGrid w:val="0"/>
      <w:color w:val="FFFFFF"/>
      <w:sz w:val="24"/>
      <w:szCs w:val="20"/>
      <w:lang w:val="es-ES" w:eastAsia="en-US"/>
    </w:rPr>
  </w:style>
  <w:style w:type="paragraph" w:customStyle="1" w:styleId="GyL02">
    <w:name w:val="GyL 02"/>
    <w:basedOn w:val="Normal"/>
    <w:rsid w:val="00E408B9"/>
    <w:pPr>
      <w:keepNext/>
      <w:tabs>
        <w:tab w:val="num" w:pos="1080"/>
      </w:tabs>
      <w:spacing w:before="180" w:after="60"/>
      <w:ind w:left="720" w:hanging="720"/>
      <w:outlineLvl w:val="2"/>
    </w:pPr>
    <w:rPr>
      <w:rFonts w:ascii="Arial" w:hAnsi="Arial" w:cs="Arial"/>
      <w:b/>
      <w:sz w:val="24"/>
      <w:szCs w:val="20"/>
      <w:lang w:val="es-ES" w:eastAsia="en-US"/>
    </w:rPr>
  </w:style>
  <w:style w:type="paragraph" w:customStyle="1" w:styleId="GyL03">
    <w:name w:val="GyL 03"/>
    <w:basedOn w:val="Normal"/>
    <w:rsid w:val="00E408B9"/>
    <w:pPr>
      <w:tabs>
        <w:tab w:val="num" w:pos="1440"/>
      </w:tabs>
      <w:spacing w:before="60"/>
      <w:ind w:left="432" w:hanging="432"/>
      <w:outlineLvl w:val="3"/>
    </w:pPr>
    <w:rPr>
      <w:rFonts w:ascii="Arial" w:hAnsi="Arial" w:cs="Arial"/>
      <w:b/>
      <w:bCs/>
      <w:lang w:val="es-ES"/>
    </w:rPr>
  </w:style>
  <w:style w:type="paragraph" w:customStyle="1" w:styleId="GyL04">
    <w:name w:val="GyL 04"/>
    <w:basedOn w:val="Normal"/>
    <w:rsid w:val="00E408B9"/>
    <w:pPr>
      <w:keepNext/>
      <w:tabs>
        <w:tab w:val="num" w:pos="1008"/>
      </w:tabs>
      <w:spacing w:before="120" w:after="60"/>
      <w:ind w:left="1008" w:hanging="1008"/>
      <w:outlineLvl w:val="4"/>
    </w:pPr>
    <w:rPr>
      <w:rFonts w:ascii="Arial" w:hAnsi="Arial"/>
      <w:b/>
      <w:snapToGrid w:val="0"/>
      <w:sz w:val="22"/>
      <w:szCs w:val="20"/>
      <w:lang w:val="es-ES" w:eastAsia="en-US"/>
    </w:rPr>
  </w:style>
  <w:style w:type="paragraph" w:customStyle="1" w:styleId="IFS00">
    <w:name w:val="IFS 00"/>
    <w:basedOn w:val="GyL00"/>
    <w:rsid w:val="001A075B"/>
  </w:style>
  <w:style w:type="paragraph" w:customStyle="1" w:styleId="IFS01">
    <w:name w:val="IFS 01"/>
    <w:basedOn w:val="GyL01"/>
    <w:rsid w:val="00F57DD3"/>
  </w:style>
  <w:style w:type="paragraph" w:customStyle="1" w:styleId="IFS02">
    <w:name w:val="IFS 02"/>
    <w:basedOn w:val="GyL02"/>
    <w:rsid w:val="009C7279"/>
  </w:style>
  <w:style w:type="paragraph" w:customStyle="1" w:styleId="IFS03">
    <w:name w:val="IFS 03"/>
    <w:basedOn w:val="GyL03"/>
    <w:rsid w:val="009C7279"/>
  </w:style>
  <w:style w:type="paragraph" w:customStyle="1" w:styleId="IFS04">
    <w:name w:val="IFS 04"/>
    <w:basedOn w:val="GyL04"/>
    <w:rsid w:val="009C7279"/>
  </w:style>
  <w:style w:type="table" w:styleId="Tablaconcuadrcula">
    <w:name w:val="Table Grid"/>
    <w:basedOn w:val="Tablanormal"/>
    <w:rsid w:val="002D6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link w:val="Textoindependiente"/>
    <w:rsid w:val="001A4095"/>
    <w:rPr>
      <w:rFonts w:ascii="Verdana" w:hAnsi="Verdana"/>
      <w:szCs w:val="24"/>
      <w:lang w:val="es-ES_tradnl" w:eastAsia="es-ES"/>
    </w:rPr>
  </w:style>
  <w:style w:type="paragraph" w:customStyle="1" w:styleId="Celdacentrada">
    <w:name w:val="Celda centrada"/>
    <w:basedOn w:val="Normal"/>
    <w:rsid w:val="009E05B0"/>
    <w:pPr>
      <w:jc w:val="center"/>
    </w:pPr>
    <w:rPr>
      <w:lang w:val="es-ES_tradnl"/>
    </w:rPr>
  </w:style>
  <w:style w:type="paragraph" w:styleId="Textodeglobo">
    <w:name w:val="Balloon Text"/>
    <w:basedOn w:val="Normal"/>
    <w:link w:val="TextodegloboCar"/>
    <w:rsid w:val="00E331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33137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barbosa\Desktop\FS02-TPL-08-TemplateDocumentadorModel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FS02-TPL-08-TemplateDocumentadorModelos.dot</Template>
  <TotalTime>38</TotalTime>
  <Pages>13</Pages>
  <Words>822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&lt;&lt;Tipo de documento&gt;&gt;</vt:lpstr>
    </vt:vector>
  </TitlesOfParts>
  <Company>G&amp;L Group SA</Company>
  <LinksUpToDate>false</LinksUpToDate>
  <CharactersWithSpaces>5338</CharactersWithSpaces>
  <SharedDoc>false</SharedDoc>
  <HLinks>
    <vt:vector size="144" baseType="variant">
      <vt:variant>
        <vt:i4>1638452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_Toc72290712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_Toc72290711</vt:lpwstr>
      </vt:variant>
      <vt:variant>
        <vt:i4>1769524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_Toc72290710</vt:lpwstr>
      </vt:variant>
      <vt:variant>
        <vt:i4>1179701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_Toc72290709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_Toc72290708</vt:lpwstr>
      </vt:variant>
      <vt:variant>
        <vt:i4>1835061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_Toc72290707</vt:lpwstr>
      </vt:variant>
      <vt:variant>
        <vt:i4>1900597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_Toc72290706</vt:lpwstr>
      </vt:variant>
      <vt:variant>
        <vt:i4>1966133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_Toc72290705</vt:lpwstr>
      </vt:variant>
      <vt:variant>
        <vt:i4>2031669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_Toc72290704</vt:lpwstr>
      </vt:variant>
      <vt:variant>
        <vt:i4>1572917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_Toc72290703</vt:lpwstr>
      </vt:variant>
      <vt:variant>
        <vt:i4>1638453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_Toc72290702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_Toc72290701</vt:lpwstr>
      </vt:variant>
      <vt:variant>
        <vt:i4>1769525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_Toc72290700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_Toc72290699</vt:lpwstr>
      </vt:variant>
      <vt:variant>
        <vt:i4>1179708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_Toc72290698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_Toc72290697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_Toc72290696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_Toc72290695</vt:lpwstr>
      </vt:variant>
      <vt:variant>
        <vt:i4>1966140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_Toc72290694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_Toc72290693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_Toc72290692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_Toc72290691</vt:lpwstr>
      </vt:variant>
      <vt:variant>
        <vt:i4>1703996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_Toc72290690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_Toc72290689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&lt;&lt;Tipo de documento&gt;&gt;</dc:title>
  <dc:subject>&lt;&lt;Proyecto&gt;&gt;</dc:subject>
  <dc:creator>kbarbosa</dc:creator>
  <dc:description>&lt;&lt;Notas&gt;&gt;</dc:description>
  <cp:lastModifiedBy>lucas Arzola</cp:lastModifiedBy>
  <cp:revision>9</cp:revision>
  <cp:lastPrinted>2016-01-11T18:31:00Z</cp:lastPrinted>
  <dcterms:created xsi:type="dcterms:W3CDTF">2019-09-03T20:16:00Z</dcterms:created>
  <dcterms:modified xsi:type="dcterms:W3CDTF">2019-09-03T20:54:00Z</dcterms:modified>
</cp:coreProperties>
</file>